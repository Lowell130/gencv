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75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B2D80" w14:paraId="7595ACF5" w14:textId="77777777" w:rsidTr="00106EAD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6C2C1D2" w14:textId="26A8734F" w:rsidR="001B2D80" w:rsidRDefault="001B2D80" w:rsidP="001B2D80">
            <w:pPr>
              <w:pStyle w:val="ECVPersonalInfoHeading"/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89274C0" w14:textId="20268908" w:rsidR="001B2D80" w:rsidRDefault="001B2D80" w:rsidP="001B2D80">
            <w:pPr>
              <w:pStyle w:val="ECVNameField"/>
            </w:pPr>
            <w:r>
              <w:t>{{</w:t>
            </w:r>
            <w:proofErr w:type="spellStart"/>
            <w:r w:rsidRPr="00FF079C">
              <w:t>data.personal_info.full_name</w:t>
            </w:r>
            <w:proofErr w:type="spellEnd"/>
            <w:r>
              <w:t>}}</w:t>
            </w:r>
          </w:p>
        </w:tc>
      </w:tr>
      <w:tr w:rsidR="001B2D80" w14:paraId="0369AE75" w14:textId="77777777" w:rsidTr="00106EAD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0A193096" w14:textId="77777777" w:rsidR="001B2D80" w:rsidRDefault="001B2D80" w:rsidP="001B2D80">
            <w:pPr>
              <w:pStyle w:val="ECVComments"/>
            </w:pPr>
          </w:p>
        </w:tc>
      </w:tr>
      <w:tr w:rsidR="001B2D80" w14:paraId="13A3FE0E" w14:textId="77777777" w:rsidTr="00AC2BEF">
        <w:trPr>
          <w:trHeight w:val="288"/>
        </w:trPr>
        <w:tc>
          <w:tcPr>
            <w:tcW w:w="2834" w:type="dxa"/>
            <w:vMerge w:val="restart"/>
            <w:shd w:val="clear" w:color="auto" w:fill="auto"/>
          </w:tcPr>
          <w:p w14:paraId="08566851" w14:textId="77777777" w:rsidR="001B2D80" w:rsidRDefault="001B2D80" w:rsidP="001B2D80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14:paraId="75ECAC89" w14:textId="6C52EAFD" w:rsidR="001B2D80" w:rsidRPr="000B436A" w:rsidRDefault="001B2D80" w:rsidP="001B2D80">
            <w:pPr>
              <w:spacing w:line="360" w:lineRule="auto"/>
              <w:rPr>
                <w:rFonts w:ascii="Arial" w:eastAsia="SimSun" w:hAnsi="Arial" w:cs="Arial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r w:rsidRPr="000B436A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0" distR="71755" simplePos="0" relativeHeight="251663360" behindDoc="0" locked="0" layoutInCell="1" allowOverlap="1" wp14:anchorId="440DE1C6" wp14:editId="639B43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{{</w:t>
            </w:r>
            <w:proofErr w:type="spellStart"/>
            <w:r w:rsidRPr="00FF079C"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data.personal_info.address</w:t>
            </w:r>
            <w:proofErr w:type="spellEnd"/>
            <w:r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}}</w:t>
            </w:r>
            <w:r w:rsidRPr="000B436A">
              <w:rPr>
                <w:rFonts w:ascii="Arial" w:eastAsia="SimSun" w:hAnsi="Arial" w:cs="Arial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</w:t>
            </w:r>
          </w:p>
        </w:tc>
      </w:tr>
      <w:tr w:rsidR="001B2D80" w:rsidRPr="00565582" w14:paraId="6ED245D4" w14:textId="77777777" w:rsidTr="00106EAD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5562359" w14:textId="77777777" w:rsidR="001B2D80" w:rsidRDefault="001B2D80" w:rsidP="001B2D80"/>
        </w:tc>
        <w:tc>
          <w:tcPr>
            <w:tcW w:w="7541" w:type="dxa"/>
            <w:shd w:val="clear" w:color="auto" w:fill="auto"/>
          </w:tcPr>
          <w:p w14:paraId="004F613E" w14:textId="77777777" w:rsidR="001B2D80" w:rsidRPr="00545E7B" w:rsidRDefault="001B2D80" w:rsidP="001B2D80">
            <w:pPr>
              <w:tabs>
                <w:tab w:val="right" w:pos="8218"/>
              </w:tabs>
              <w:spacing w:line="360" w:lineRule="auto"/>
              <w:rPr>
                <w:rFonts w:ascii="Arial" w:hAnsi="Arial"/>
                <w:color w:val="3F3A38"/>
                <w:sz w:val="18"/>
                <w:szCs w:val="18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C9D2CF5" wp14:editId="64D2A2A2">
                  <wp:extent cx="129540" cy="129540"/>
                  <wp:effectExtent l="0" t="0" r="3810" b="381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5E7B">
              <w:rPr>
                <w:lang w:val="it-IT"/>
              </w:rPr>
              <w:t xml:space="preserve"> </w:t>
            </w:r>
            <w:r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{{</w:t>
            </w:r>
            <w:proofErr w:type="spellStart"/>
            <w:r w:rsidRPr="00FF079C"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data.personal_info.phone</w:t>
            </w:r>
            <w:proofErr w:type="spellEnd"/>
            <w:r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}}</w:t>
            </w:r>
            <w:r w:rsidRPr="00545E7B">
              <w:rPr>
                <w:rStyle w:val="ECVContactDetails"/>
                <w:lang w:val="it-IT"/>
              </w:rPr>
              <w:t xml:space="preserve">    </w:t>
            </w:r>
          </w:p>
          <w:p w14:paraId="492A1772" w14:textId="005233E3" w:rsidR="001B2D80" w:rsidRPr="000B436A" w:rsidRDefault="001B2D80" w:rsidP="001B2D80">
            <w:pPr>
              <w:tabs>
                <w:tab w:val="right" w:pos="8218"/>
              </w:tabs>
              <w:spacing w:line="360" w:lineRule="auto"/>
              <w:rPr>
                <w:rFonts w:ascii="Arial" w:hAnsi="Arial"/>
                <w:color w:val="3F3A38"/>
                <w:sz w:val="18"/>
                <w:szCs w:val="18"/>
                <w:lang w:val="it-IT"/>
              </w:rPr>
            </w:pPr>
            <w:r w:rsidRPr="000B436A">
              <w:rPr>
                <w:rFonts w:ascii="Arial" w:eastAsia="SimSun" w:hAnsi="Arial" w:cs="Arial"/>
                <w:noProof/>
                <w:spacing w:val="-6"/>
                <w:kern w:val="1"/>
                <w:sz w:val="18"/>
                <w:szCs w:val="18"/>
                <w:lang w:val="it-IT" w:eastAsia="hi-IN" w:bidi="hi-IN"/>
              </w:rPr>
              <w:drawing>
                <wp:anchor distT="0" distB="0" distL="0" distR="71755" simplePos="0" relativeHeight="251664384" behindDoc="0" locked="0" layoutInCell="1" allowOverlap="1" wp14:anchorId="7FB60DDE" wp14:editId="063F08D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8890</wp:posOffset>
                  </wp:positionV>
                  <wp:extent cx="126365" cy="144145"/>
                  <wp:effectExtent l="0" t="0" r="6985" b="8255"/>
                  <wp:wrapSquare wrapText="bothSides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{{</w:t>
            </w:r>
            <w:proofErr w:type="spellStart"/>
            <w:r w:rsidRPr="00FF079C"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data.personal_info.email</w:t>
            </w:r>
            <w:proofErr w:type="spellEnd"/>
            <w:r>
              <w:rPr>
                <w:rFonts w:ascii="Arial" w:eastAsia="SimSun" w:hAnsi="Arial" w:cs="Arial"/>
                <w:spacing w:val="-6"/>
                <w:kern w:val="1"/>
                <w:sz w:val="18"/>
                <w:szCs w:val="18"/>
                <w:lang w:val="it-IT" w:eastAsia="hi-IN" w:bidi="hi-IN"/>
              </w:rPr>
              <w:t>}}</w:t>
            </w:r>
            <w:r w:rsidRPr="000B436A">
              <w:rPr>
                <w:sz w:val="18"/>
                <w:szCs w:val="18"/>
                <w:lang w:val="it-IT"/>
              </w:rPr>
              <w:t xml:space="preserve">  </w:t>
            </w:r>
          </w:p>
        </w:tc>
      </w:tr>
      <w:tr w:rsidR="001B2D80" w:rsidRPr="00565582" w14:paraId="474ADAC7" w14:textId="77777777" w:rsidTr="00106EAD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3CDD8EB" w14:textId="77777777" w:rsidR="001B2D80" w:rsidRPr="00545E7B" w:rsidRDefault="001B2D80" w:rsidP="001B2D80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5B076F6F" w14:textId="77777777" w:rsidR="001B2D80" w:rsidRPr="00545E7B" w:rsidRDefault="001B2D80" w:rsidP="001B2D80">
            <w:pPr>
              <w:rPr>
                <w:lang w:val="it-IT"/>
              </w:rPr>
            </w:pPr>
          </w:p>
        </w:tc>
      </w:tr>
      <w:tr w:rsidR="001B2D80" w:rsidRPr="00565582" w14:paraId="634EA6D9" w14:textId="77777777" w:rsidTr="00106EAD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1DB7DBE3" w14:textId="77777777" w:rsidR="001B2D80" w:rsidRPr="00545E7B" w:rsidRDefault="001B2D80" w:rsidP="001B2D80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17B53E8" w14:textId="38CE5CB5" w:rsidR="001B2D80" w:rsidRDefault="001B2D80" w:rsidP="001B2D80">
            <w:pPr>
              <w:pStyle w:val="ECVGenderRow"/>
            </w:pPr>
            <w:r>
              <w:rPr>
                <w:rStyle w:val="ECVHeadingContactDetails"/>
              </w:rPr>
              <w:t>Data di nascita</w:t>
            </w:r>
            <w:r>
              <w:t xml:space="preserve"> </w:t>
            </w:r>
            <w:r>
              <w:rPr>
                <w:rStyle w:val="ECVContactDetails"/>
              </w:rPr>
              <w:t>{{</w:t>
            </w:r>
            <w:proofErr w:type="spellStart"/>
            <w:r w:rsidRPr="00FF079C">
              <w:rPr>
                <w:color w:val="3F3A38"/>
                <w:sz w:val="18"/>
                <w:szCs w:val="18"/>
              </w:rPr>
              <w:t>data.personal_info.birth_date</w:t>
            </w:r>
            <w:proofErr w:type="spellEnd"/>
            <w:r>
              <w:rPr>
                <w:rStyle w:val="ECVContactDetails"/>
              </w:rPr>
              <w:t>}}</w:t>
            </w:r>
            <w:r>
              <w:t xml:space="preserve"> </w:t>
            </w:r>
            <w:r>
              <w:rPr>
                <w:rStyle w:val="ECVHeadingContactDetails"/>
              </w:rPr>
              <w:t>| Nazionalità</w:t>
            </w:r>
            <w:r>
              <w:t xml:space="preserve"> </w:t>
            </w:r>
            <w:r>
              <w:rPr>
                <w:rStyle w:val="ECVContactDetails"/>
              </w:rPr>
              <w:t>{{</w:t>
            </w:r>
            <w:proofErr w:type="spellStart"/>
            <w:r w:rsidRPr="00FF079C">
              <w:rPr>
                <w:color w:val="3F3A38"/>
                <w:sz w:val="18"/>
                <w:szCs w:val="18"/>
              </w:rPr>
              <w:t>data.personal_info.nationality</w:t>
            </w:r>
            <w:proofErr w:type="spellEnd"/>
            <w:r>
              <w:rPr>
                <w:rStyle w:val="ECVContactDetails"/>
              </w:rPr>
              <w:t>}}</w:t>
            </w:r>
            <w:r>
              <w:t xml:space="preserve"> </w:t>
            </w:r>
          </w:p>
        </w:tc>
      </w:tr>
    </w:tbl>
    <w:p w14:paraId="5B63BC2E" w14:textId="77777777" w:rsidR="00106EAD" w:rsidRDefault="00106EAD" w:rsidP="00106EAD">
      <w:pPr>
        <w:pStyle w:val="ECVText"/>
      </w:pPr>
    </w:p>
    <w:p w14:paraId="1C371963" w14:textId="77777777" w:rsidR="00106EAD" w:rsidRDefault="00106EAD" w:rsidP="00106EAD">
      <w:pPr>
        <w:pStyle w:val="ECVText"/>
      </w:pPr>
    </w:p>
    <w:tbl>
      <w:tblPr>
        <w:tblW w:w="10375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06EAD" w14:paraId="3EBBA081" w14:textId="77777777" w:rsidTr="00106EAD">
        <w:trPr>
          <w:trHeight w:val="170"/>
        </w:trPr>
        <w:tc>
          <w:tcPr>
            <w:tcW w:w="2835" w:type="dxa"/>
            <w:shd w:val="clear" w:color="auto" w:fill="auto"/>
          </w:tcPr>
          <w:p w14:paraId="08D5BB4B" w14:textId="77777777" w:rsidR="00106EAD" w:rsidRDefault="00106EAD" w:rsidP="00876D91">
            <w:pPr>
              <w:pStyle w:val="ECVLeftHeading"/>
              <w:jc w:val="center"/>
            </w:pPr>
            <w:r>
              <w:rPr>
                <w:caps w:val="0"/>
              </w:rPr>
              <w:t>ESPERIENZA 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A7ED4F0" w14:textId="77777777" w:rsidR="00106EAD" w:rsidRDefault="00106EAD" w:rsidP="000639C7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4E0955F" wp14:editId="36CF0FB7">
                  <wp:extent cx="4785360" cy="91440"/>
                  <wp:effectExtent l="0" t="0" r="0" b="381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3F0939DF" w14:textId="77777777" w:rsidR="00106EAD" w:rsidRDefault="00106EAD" w:rsidP="00106EAD">
      <w:pPr>
        <w:pStyle w:val="ECVComments"/>
      </w:pPr>
    </w:p>
    <w:tbl>
      <w:tblPr>
        <w:tblpPr w:topFromText="6" w:bottomFromText="170" w:vertAnchor="text" w:tblpY="6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654"/>
      </w:tblGrid>
      <w:tr w:rsidR="00106EAD" w:rsidRPr="00106EAD" w14:paraId="6DB1C8FC" w14:textId="77777777" w:rsidTr="00BA0E21">
        <w:trPr>
          <w:trHeight w:val="340"/>
        </w:trPr>
        <w:tc>
          <w:tcPr>
            <w:tcW w:w="2127" w:type="dxa"/>
            <w:shd w:val="clear" w:color="auto" w:fill="auto"/>
          </w:tcPr>
          <w:p w14:paraId="72990BAE" w14:textId="77777777" w:rsidR="00106EAD" w:rsidRPr="00106EAD" w:rsidRDefault="00106EAD" w:rsidP="000639C7">
            <w:pPr>
              <w:rPr>
                <w:lang w:val="it-IT"/>
              </w:rPr>
            </w:pPr>
          </w:p>
        </w:tc>
        <w:tc>
          <w:tcPr>
            <w:tcW w:w="7654" w:type="dxa"/>
            <w:shd w:val="clear" w:color="auto" w:fill="auto"/>
            <w:vAlign w:val="bottom"/>
          </w:tcPr>
          <w:p w14:paraId="0841F9FB" w14:textId="77777777" w:rsidR="00100982" w:rsidRPr="00100982" w:rsidRDefault="00100982" w:rsidP="00100982">
            <w:pPr>
              <w:rPr>
                <w:rFonts w:ascii="Arial" w:hAnsi="Arial" w:cs="Arial"/>
                <w:sz w:val="18"/>
                <w:szCs w:val="18"/>
              </w:rPr>
            </w:pPr>
            <w:r w:rsidRPr="00100982">
              <w:rPr>
                <w:rFonts w:ascii="Arial" w:hAnsi="Arial" w:cs="Arial"/>
                <w:sz w:val="18"/>
                <w:szCs w:val="18"/>
              </w:rPr>
              <w:t xml:space="preserve">{% for </w:t>
            </w:r>
            <w:proofErr w:type="spellStart"/>
            <w:r w:rsidRPr="00100982">
              <w:rPr>
                <w:rFonts w:ascii="Arial" w:hAnsi="Arial" w:cs="Arial"/>
                <w:sz w:val="18"/>
                <w:szCs w:val="18"/>
              </w:rPr>
              <w:t>exp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 w:rsidRPr="00100982">
              <w:rPr>
                <w:rFonts w:ascii="Arial" w:hAnsi="Arial" w:cs="Arial"/>
                <w:sz w:val="18"/>
                <w:szCs w:val="18"/>
              </w:rPr>
              <w:t>data.experiences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7461F99C" w14:textId="77777777" w:rsidR="00106EAD" w:rsidRDefault="00106EAD" w:rsidP="000639C7">
            <w:pPr>
              <w:pStyle w:val="ECVBusinessSectorRow"/>
            </w:pPr>
          </w:p>
        </w:tc>
      </w:tr>
      <w:tr w:rsidR="00106EAD" w:rsidRPr="00792091" w14:paraId="6860CFDC" w14:textId="77777777" w:rsidTr="00BA0E21">
        <w:tc>
          <w:tcPr>
            <w:tcW w:w="2127" w:type="dxa"/>
            <w:vMerge w:val="restart"/>
            <w:shd w:val="clear" w:color="auto" w:fill="auto"/>
          </w:tcPr>
          <w:p w14:paraId="58785A5D" w14:textId="7B86BDB8" w:rsidR="00106EAD" w:rsidRDefault="00A06312" w:rsidP="00BA0E21">
            <w:pPr>
              <w:pStyle w:val="ECVDate"/>
              <w:jc w:val="center"/>
            </w:pPr>
            <w:r>
              <w:t xml:space="preserve">{{ </w:t>
            </w:r>
            <w:proofErr w:type="spellStart"/>
            <w:r>
              <w:t>exp.start_date</w:t>
            </w:r>
            <w:proofErr w:type="spellEnd"/>
            <w:r>
              <w:t xml:space="preserve"> }} - {{ </w:t>
            </w:r>
            <w:proofErr w:type="spellStart"/>
            <w:r>
              <w:t>exp.end_date</w:t>
            </w:r>
            <w:proofErr w:type="spellEnd"/>
            <w:r>
              <w:t xml:space="preserve"> or "In corso" }}</w:t>
            </w:r>
          </w:p>
        </w:tc>
        <w:tc>
          <w:tcPr>
            <w:tcW w:w="7654" w:type="dxa"/>
            <w:shd w:val="clear" w:color="auto" w:fill="auto"/>
          </w:tcPr>
          <w:p w14:paraId="1C2F9481" w14:textId="0896AA88" w:rsidR="00106EAD" w:rsidRPr="00792091" w:rsidRDefault="000E50B9" w:rsidP="000639C7">
            <w:pPr>
              <w:pStyle w:val="ECVSubSectionHeading"/>
              <w:rPr>
                <w:lang w:val="en-GB"/>
              </w:rPr>
            </w:pPr>
            <w:r>
              <w:t>{{</w:t>
            </w:r>
            <w:proofErr w:type="spellStart"/>
            <w:r>
              <w:t>exp.role</w:t>
            </w:r>
            <w:proofErr w:type="spellEnd"/>
            <w:r>
              <w:t>}</w:t>
            </w:r>
            <w:r w:rsidR="00106C6A">
              <w:t>}</w:t>
            </w:r>
          </w:p>
        </w:tc>
      </w:tr>
      <w:tr w:rsidR="00106EAD" w14:paraId="1A6CEAD5" w14:textId="77777777" w:rsidTr="00BA0E21">
        <w:tc>
          <w:tcPr>
            <w:tcW w:w="2127" w:type="dxa"/>
            <w:vMerge/>
            <w:shd w:val="clear" w:color="auto" w:fill="auto"/>
          </w:tcPr>
          <w:p w14:paraId="65131132" w14:textId="77777777" w:rsidR="00106EAD" w:rsidRPr="00792091" w:rsidRDefault="00106EAD" w:rsidP="000639C7">
            <w:pPr>
              <w:rPr>
                <w:lang w:val="en-GB"/>
              </w:rPr>
            </w:pPr>
          </w:p>
        </w:tc>
        <w:tc>
          <w:tcPr>
            <w:tcW w:w="7654" w:type="dxa"/>
            <w:shd w:val="clear" w:color="auto" w:fill="auto"/>
          </w:tcPr>
          <w:p w14:paraId="2787A90C" w14:textId="0EFC7202" w:rsidR="00106EAD" w:rsidRDefault="00A06312" w:rsidP="00A06312">
            <w:pPr>
              <w:pStyle w:val="ECVOrganisationDetails"/>
            </w:pPr>
            <w:r>
              <w:t>{{</w:t>
            </w:r>
            <w:proofErr w:type="spellStart"/>
            <w:r w:rsidRPr="00A06312">
              <w:t>exp.company</w:t>
            </w:r>
            <w:proofErr w:type="spellEnd"/>
            <w:r>
              <w:t>}}</w:t>
            </w:r>
            <w:r w:rsidR="00793D78">
              <w:t xml:space="preserve"> </w:t>
            </w:r>
            <w:r w:rsidR="00BA0E21">
              <w:t>/</w:t>
            </w:r>
            <w:r w:rsidR="00793D78">
              <w:t xml:space="preserve"> </w:t>
            </w:r>
            <w:r w:rsidR="008413F8">
              <w:t>{{</w:t>
            </w:r>
            <w:proofErr w:type="spellStart"/>
            <w:r w:rsidR="008413F8">
              <w:t>exp.client</w:t>
            </w:r>
            <w:proofErr w:type="spellEnd"/>
            <w:r w:rsidR="008413F8">
              <w:t>}}</w:t>
            </w:r>
          </w:p>
        </w:tc>
      </w:tr>
      <w:tr w:rsidR="00106EAD" w:rsidRPr="00106EAD" w14:paraId="1C0D4D81" w14:textId="77777777" w:rsidTr="00BA0E21">
        <w:tc>
          <w:tcPr>
            <w:tcW w:w="2127" w:type="dxa"/>
            <w:vMerge/>
            <w:shd w:val="clear" w:color="auto" w:fill="auto"/>
          </w:tcPr>
          <w:p w14:paraId="5F79AD11" w14:textId="77777777" w:rsidR="00106EAD" w:rsidRDefault="00106EAD" w:rsidP="000639C7"/>
        </w:tc>
        <w:tc>
          <w:tcPr>
            <w:tcW w:w="7654" w:type="dxa"/>
            <w:shd w:val="clear" w:color="auto" w:fill="auto"/>
          </w:tcPr>
          <w:p w14:paraId="59F14E26" w14:textId="6A109453" w:rsidR="00BA0E21" w:rsidRDefault="00BA0E21" w:rsidP="007030A6">
            <w:pPr>
              <w:pStyle w:val="ECVSectionBullet"/>
              <w:numPr>
                <w:ilvl w:val="0"/>
                <w:numId w:val="1"/>
              </w:numPr>
              <w:jc w:val="both"/>
            </w:pPr>
            <w:r>
              <w:t>Principali attività e progetti curati:</w:t>
            </w:r>
            <w:r w:rsidR="008413F8">
              <w:t xml:space="preserve"> {{</w:t>
            </w:r>
            <w:proofErr w:type="spellStart"/>
            <w:r w:rsidR="008413F8" w:rsidRPr="008413F8">
              <w:t>exp.description</w:t>
            </w:r>
            <w:proofErr w:type="spellEnd"/>
            <w:r w:rsidR="008413F8">
              <w:t>}}</w:t>
            </w:r>
          </w:p>
          <w:p w14:paraId="54E432D8" w14:textId="16D5979B" w:rsidR="00100982" w:rsidRDefault="00BA0E21" w:rsidP="00100982">
            <w:pPr>
              <w:pStyle w:val="ECVSectionBullet"/>
              <w:numPr>
                <w:ilvl w:val="0"/>
                <w:numId w:val="1"/>
              </w:numPr>
              <w:jc w:val="both"/>
            </w:pPr>
            <w:r>
              <w:t>Tecnologie utilizzate:</w:t>
            </w:r>
            <w:r w:rsidR="008413F8">
              <w:t xml:space="preserve"> {{</w:t>
            </w:r>
            <w:proofErr w:type="spellStart"/>
            <w:r w:rsidR="008413F8">
              <w:t>exp.tools</w:t>
            </w:r>
            <w:proofErr w:type="spellEnd"/>
            <w:r w:rsidR="008413F8">
              <w:t>}}</w:t>
            </w:r>
          </w:p>
          <w:p w14:paraId="2094AF3C" w14:textId="77777777" w:rsidR="00100982" w:rsidRDefault="00100982" w:rsidP="00100982">
            <w:pPr>
              <w:pStyle w:val="ECVSectionBullet"/>
              <w:jc w:val="both"/>
            </w:pPr>
          </w:p>
          <w:p w14:paraId="4BA1DFA3" w14:textId="62381162" w:rsidR="00106EAD" w:rsidRPr="00793D78" w:rsidRDefault="00100982" w:rsidP="00793D78">
            <w:pPr>
              <w:rPr>
                <w:rFonts w:ascii="Arial" w:hAnsi="Arial" w:cs="Arial"/>
                <w:sz w:val="18"/>
                <w:szCs w:val="18"/>
              </w:rPr>
            </w:pPr>
            <w:r w:rsidRPr="00100982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100982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  <w:tr w:rsidR="00106EAD" w:rsidRPr="00106EAD" w14:paraId="5EB436A9" w14:textId="77777777" w:rsidTr="00BA0E21">
        <w:tc>
          <w:tcPr>
            <w:tcW w:w="2127" w:type="dxa"/>
            <w:vMerge/>
            <w:shd w:val="clear" w:color="auto" w:fill="auto"/>
          </w:tcPr>
          <w:p w14:paraId="4123A19A" w14:textId="77777777" w:rsidR="00106EAD" w:rsidRPr="00106EAD" w:rsidRDefault="00106EAD" w:rsidP="000639C7">
            <w:pPr>
              <w:rPr>
                <w:lang w:val="it-IT"/>
              </w:rPr>
            </w:pPr>
          </w:p>
        </w:tc>
        <w:tc>
          <w:tcPr>
            <w:tcW w:w="7654" w:type="dxa"/>
            <w:shd w:val="clear" w:color="auto" w:fill="auto"/>
          </w:tcPr>
          <w:p w14:paraId="21413C54" w14:textId="77777777" w:rsidR="00106EAD" w:rsidRDefault="00106EAD" w:rsidP="00793D78">
            <w:pPr>
              <w:pStyle w:val="ECVSectionBullet"/>
              <w:jc w:val="both"/>
            </w:pPr>
          </w:p>
        </w:tc>
      </w:tr>
    </w:tbl>
    <w:p w14:paraId="42A1CA8F" w14:textId="77777777" w:rsidR="00106EAD" w:rsidRDefault="00106EAD" w:rsidP="00106EAD">
      <w:pPr>
        <w:pStyle w:val="ECVText"/>
      </w:pPr>
    </w:p>
    <w:p w14:paraId="1E811534" w14:textId="77777777" w:rsidR="00106EAD" w:rsidRPr="00106EAD" w:rsidRDefault="00106EAD" w:rsidP="00106EAD">
      <w:pPr>
        <w:rPr>
          <w:vanish/>
          <w:lang w:val="it-IT"/>
        </w:rPr>
      </w:pPr>
    </w:p>
    <w:tbl>
      <w:tblPr>
        <w:tblW w:w="10375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06EAD" w14:paraId="6E4A1FFE" w14:textId="77777777" w:rsidTr="00D7328B">
        <w:trPr>
          <w:trHeight w:val="170"/>
        </w:trPr>
        <w:tc>
          <w:tcPr>
            <w:tcW w:w="2835" w:type="dxa"/>
            <w:shd w:val="clear" w:color="auto" w:fill="auto"/>
          </w:tcPr>
          <w:p w14:paraId="591733E5" w14:textId="77777777" w:rsidR="00106EAD" w:rsidRDefault="00106EAD" w:rsidP="000639C7">
            <w:pPr>
              <w:pStyle w:val="ECVLeftHeading"/>
              <w:rPr>
                <w:caps w:val="0"/>
              </w:rPr>
            </w:pPr>
          </w:p>
          <w:p w14:paraId="6A2EC762" w14:textId="77777777" w:rsidR="00106EAD" w:rsidRDefault="00106EAD" w:rsidP="00BA0E21">
            <w:pPr>
              <w:pStyle w:val="ECVLeftHeading"/>
              <w:jc w:val="center"/>
            </w:pPr>
            <w:r>
              <w:rPr>
                <w:caps w:val="0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FA3E9B9" w14:textId="77777777" w:rsidR="00106EAD" w:rsidRDefault="00106EAD" w:rsidP="000639C7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09AADC8" wp14:editId="0909A461">
                  <wp:extent cx="4785360" cy="91440"/>
                  <wp:effectExtent l="0" t="0" r="0" b="381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CBA3F8C" w14:textId="77777777" w:rsidR="00106EAD" w:rsidRDefault="00106EAD" w:rsidP="00106EAD">
      <w:pPr>
        <w:pStyle w:val="ECVComments"/>
        <w:jc w:val="left"/>
      </w:pPr>
    </w:p>
    <w:p w14:paraId="0024A379" w14:textId="77777777" w:rsidR="00106EAD" w:rsidRDefault="00106EAD" w:rsidP="00106EAD">
      <w:pPr>
        <w:pStyle w:val="ECVComments"/>
        <w:jc w:val="left"/>
      </w:pPr>
    </w:p>
    <w:tbl>
      <w:tblPr>
        <w:tblpPr w:topFromText="6" w:bottomFromText="170" w:vertAnchor="text" w:tblpY="6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654"/>
      </w:tblGrid>
      <w:tr w:rsidR="00221D4F" w14:paraId="7649E477" w14:textId="77777777" w:rsidTr="007C763A">
        <w:trPr>
          <w:trHeight w:val="340"/>
        </w:trPr>
        <w:tc>
          <w:tcPr>
            <w:tcW w:w="2127" w:type="dxa"/>
            <w:shd w:val="clear" w:color="auto" w:fill="auto"/>
          </w:tcPr>
          <w:p w14:paraId="428BC93C" w14:textId="77777777" w:rsidR="00221D4F" w:rsidRPr="00106EAD" w:rsidRDefault="00221D4F" w:rsidP="007C763A">
            <w:pPr>
              <w:rPr>
                <w:lang w:val="it-IT"/>
              </w:rPr>
            </w:pPr>
          </w:p>
        </w:tc>
        <w:tc>
          <w:tcPr>
            <w:tcW w:w="7654" w:type="dxa"/>
            <w:shd w:val="clear" w:color="auto" w:fill="auto"/>
            <w:vAlign w:val="bottom"/>
          </w:tcPr>
          <w:p w14:paraId="07B3E88E" w14:textId="7072EF09" w:rsidR="00221D4F" w:rsidRPr="00100982" w:rsidRDefault="00221D4F" w:rsidP="007C763A">
            <w:pPr>
              <w:rPr>
                <w:rFonts w:ascii="Arial" w:hAnsi="Arial" w:cs="Arial"/>
                <w:sz w:val="18"/>
                <w:szCs w:val="18"/>
              </w:rPr>
            </w:pPr>
            <w:r w:rsidRPr="00100982">
              <w:rPr>
                <w:rFonts w:ascii="Arial" w:hAnsi="Arial" w:cs="Arial"/>
                <w:sz w:val="18"/>
                <w:szCs w:val="18"/>
              </w:rPr>
              <w:t xml:space="preserve">{% for </w:t>
            </w:r>
            <w:proofErr w:type="spellStart"/>
            <w:r w:rsidR="00FF7644">
              <w:rPr>
                <w:rFonts w:ascii="Arial" w:hAnsi="Arial" w:cs="Arial"/>
                <w:sz w:val="18"/>
                <w:szCs w:val="18"/>
              </w:rPr>
              <w:t>edu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 w:rsidRPr="00100982">
              <w:rPr>
                <w:rFonts w:ascii="Arial" w:hAnsi="Arial" w:cs="Arial"/>
                <w:sz w:val="18"/>
                <w:szCs w:val="18"/>
              </w:rPr>
              <w:t>data.</w:t>
            </w:r>
            <w:r>
              <w:rPr>
                <w:rFonts w:ascii="Arial" w:hAnsi="Arial" w:cs="Arial"/>
                <w:sz w:val="18"/>
                <w:szCs w:val="18"/>
              </w:rPr>
              <w:t>education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1BED3654" w14:textId="77777777" w:rsidR="00221D4F" w:rsidRDefault="00221D4F" w:rsidP="007C763A">
            <w:pPr>
              <w:pStyle w:val="ECVBusinessSectorRow"/>
            </w:pPr>
          </w:p>
        </w:tc>
      </w:tr>
      <w:tr w:rsidR="00221D4F" w:rsidRPr="00792091" w14:paraId="663759E6" w14:textId="77777777" w:rsidTr="007C763A">
        <w:tc>
          <w:tcPr>
            <w:tcW w:w="2127" w:type="dxa"/>
            <w:vMerge w:val="restart"/>
            <w:shd w:val="clear" w:color="auto" w:fill="auto"/>
          </w:tcPr>
          <w:p w14:paraId="01DC1020" w14:textId="77777777" w:rsidR="00A91F7C" w:rsidRDefault="00A91F7C" w:rsidP="00A91F7C">
            <w:pPr>
              <w:pStyle w:val="ECVDate"/>
              <w:jc w:val="center"/>
            </w:pPr>
            <w:r>
              <w:t xml:space="preserve">{%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edu.ongoing</w:t>
            </w:r>
            <w:proofErr w:type="spellEnd"/>
            <w:r>
              <w:t xml:space="preserve"> %}</w:t>
            </w:r>
          </w:p>
          <w:p w14:paraId="726352B2" w14:textId="60F92A8E" w:rsidR="00A91F7C" w:rsidRDefault="00A91F7C" w:rsidP="00A91F7C">
            <w:pPr>
              <w:pStyle w:val="ECVDate"/>
              <w:jc w:val="center"/>
            </w:pPr>
            <w:r>
              <w:t xml:space="preserve"> </w:t>
            </w:r>
            <w:r w:rsidR="00D00DA9">
              <w:t>{{</w:t>
            </w:r>
            <w:proofErr w:type="spellStart"/>
            <w:r w:rsidR="00D00DA9">
              <w:t>edu.year</w:t>
            </w:r>
            <w:proofErr w:type="spellEnd"/>
            <w:r w:rsidR="00D00DA9">
              <w:t>}}</w:t>
            </w:r>
            <w:r>
              <w:t xml:space="preserve"> (In corso)</w:t>
            </w:r>
          </w:p>
          <w:p w14:paraId="676863E9" w14:textId="77777777" w:rsidR="00A91F7C" w:rsidRDefault="00A91F7C" w:rsidP="00A91F7C">
            <w:pPr>
              <w:pStyle w:val="ECVDate"/>
              <w:jc w:val="center"/>
            </w:pPr>
            <w:r>
              <w:t>{% else %}</w:t>
            </w:r>
          </w:p>
          <w:p w14:paraId="2ACDCC1F" w14:textId="554180A3" w:rsidR="00A91F7C" w:rsidRDefault="00A91F7C" w:rsidP="00A91F7C">
            <w:pPr>
              <w:pStyle w:val="ECVDate"/>
              <w:jc w:val="center"/>
            </w:pPr>
            <w:r>
              <w:t xml:space="preserve">  {{ </w:t>
            </w:r>
            <w:proofErr w:type="spellStart"/>
            <w:r>
              <w:t>edu.year</w:t>
            </w:r>
            <w:proofErr w:type="spellEnd"/>
            <w:r>
              <w:t xml:space="preserve"> }}</w:t>
            </w:r>
          </w:p>
          <w:p w14:paraId="0BCEB307" w14:textId="341C7902" w:rsidR="00221D4F" w:rsidRDefault="00A91F7C" w:rsidP="00A91F7C">
            <w:pPr>
              <w:pStyle w:val="ECVDate"/>
              <w:jc w:val="center"/>
            </w:pPr>
            <w:r>
              <w:t xml:space="preserve">{% </w:t>
            </w:r>
            <w:proofErr w:type="spellStart"/>
            <w:r>
              <w:t>endif</w:t>
            </w:r>
            <w:proofErr w:type="spellEnd"/>
            <w:r>
              <w:t xml:space="preserve"> %}</w:t>
            </w:r>
          </w:p>
        </w:tc>
        <w:tc>
          <w:tcPr>
            <w:tcW w:w="7654" w:type="dxa"/>
            <w:shd w:val="clear" w:color="auto" w:fill="auto"/>
          </w:tcPr>
          <w:p w14:paraId="13B6C885" w14:textId="02E6E878" w:rsidR="00221D4F" w:rsidRPr="00221D4F" w:rsidRDefault="00221D4F" w:rsidP="007C763A">
            <w:pPr>
              <w:pStyle w:val="ECVSubSectionHeading"/>
            </w:pPr>
            <w:r>
              <w:t>{{</w:t>
            </w:r>
            <w:proofErr w:type="spellStart"/>
            <w:r w:rsidRPr="00221D4F">
              <w:t>edu.degree</w:t>
            </w:r>
            <w:proofErr w:type="spellEnd"/>
            <w:r>
              <w:t>}}</w:t>
            </w:r>
          </w:p>
        </w:tc>
      </w:tr>
      <w:tr w:rsidR="00221D4F" w14:paraId="2250A029" w14:textId="77777777" w:rsidTr="007C763A">
        <w:tc>
          <w:tcPr>
            <w:tcW w:w="2127" w:type="dxa"/>
            <w:vMerge/>
            <w:shd w:val="clear" w:color="auto" w:fill="auto"/>
          </w:tcPr>
          <w:p w14:paraId="7480C69C" w14:textId="77777777" w:rsidR="00221D4F" w:rsidRPr="00792091" w:rsidRDefault="00221D4F" w:rsidP="007C763A">
            <w:pPr>
              <w:rPr>
                <w:lang w:val="en-GB"/>
              </w:rPr>
            </w:pPr>
          </w:p>
        </w:tc>
        <w:tc>
          <w:tcPr>
            <w:tcW w:w="7654" w:type="dxa"/>
            <w:shd w:val="clear" w:color="auto" w:fill="auto"/>
          </w:tcPr>
          <w:p w14:paraId="0B504AC2" w14:textId="03545BC9" w:rsidR="00221D4F" w:rsidRDefault="00221D4F" w:rsidP="007C763A">
            <w:pPr>
              <w:pStyle w:val="ECVOrganisationDetails"/>
            </w:pPr>
            <w:r>
              <w:t xml:space="preserve">{{ </w:t>
            </w:r>
            <w:proofErr w:type="spellStart"/>
            <w:r w:rsidRPr="00221D4F">
              <w:t>edu.institution</w:t>
            </w:r>
            <w:proofErr w:type="spellEnd"/>
            <w:r>
              <w:t xml:space="preserve"> }}</w:t>
            </w:r>
          </w:p>
        </w:tc>
      </w:tr>
      <w:tr w:rsidR="00221D4F" w:rsidRPr="00793D78" w14:paraId="3F7F9F03" w14:textId="77777777" w:rsidTr="007C763A">
        <w:tc>
          <w:tcPr>
            <w:tcW w:w="2127" w:type="dxa"/>
            <w:vMerge/>
            <w:shd w:val="clear" w:color="auto" w:fill="auto"/>
          </w:tcPr>
          <w:p w14:paraId="0A1D1AC4" w14:textId="77777777" w:rsidR="00221D4F" w:rsidRDefault="00221D4F" w:rsidP="007C763A"/>
        </w:tc>
        <w:tc>
          <w:tcPr>
            <w:tcW w:w="7654" w:type="dxa"/>
            <w:shd w:val="clear" w:color="auto" w:fill="auto"/>
          </w:tcPr>
          <w:p w14:paraId="1F4A2B0B" w14:textId="77777777" w:rsidR="00221D4F" w:rsidRDefault="00221D4F" w:rsidP="007C763A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AB73A1" w14:textId="5651E850" w:rsidR="00221D4F" w:rsidRPr="00793D78" w:rsidRDefault="00221D4F" w:rsidP="007C763A">
            <w:pPr>
              <w:rPr>
                <w:rFonts w:ascii="Arial" w:hAnsi="Arial" w:cs="Arial"/>
                <w:sz w:val="18"/>
                <w:szCs w:val="18"/>
              </w:rPr>
            </w:pPr>
            <w:r w:rsidRPr="00100982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100982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</w:tbl>
    <w:p w14:paraId="510939FA" w14:textId="77777777" w:rsidR="0094569D" w:rsidRDefault="0094569D" w:rsidP="0094569D"/>
    <w:tbl>
      <w:tblPr>
        <w:tblpPr w:topFromText="6" w:bottomFromText="170" w:vertAnchor="text" w:tblpY="6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654"/>
      </w:tblGrid>
      <w:tr w:rsidR="0094569D" w14:paraId="5081F489" w14:textId="77777777" w:rsidTr="007C763A">
        <w:trPr>
          <w:trHeight w:val="340"/>
        </w:trPr>
        <w:tc>
          <w:tcPr>
            <w:tcW w:w="2127" w:type="dxa"/>
            <w:shd w:val="clear" w:color="auto" w:fill="auto"/>
          </w:tcPr>
          <w:p w14:paraId="4D01A42C" w14:textId="77777777" w:rsidR="0094569D" w:rsidRPr="00106EAD" w:rsidRDefault="0094569D" w:rsidP="007C763A">
            <w:pPr>
              <w:rPr>
                <w:lang w:val="it-IT"/>
              </w:rPr>
            </w:pPr>
          </w:p>
        </w:tc>
        <w:tc>
          <w:tcPr>
            <w:tcW w:w="7654" w:type="dxa"/>
            <w:shd w:val="clear" w:color="auto" w:fill="auto"/>
            <w:vAlign w:val="bottom"/>
          </w:tcPr>
          <w:p w14:paraId="5303FC3B" w14:textId="50084163" w:rsidR="0094569D" w:rsidRPr="0094569D" w:rsidRDefault="0094569D" w:rsidP="007C763A">
            <w:pPr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100982">
              <w:rPr>
                <w:rFonts w:ascii="Arial" w:hAnsi="Arial" w:cs="Arial"/>
                <w:sz w:val="18"/>
                <w:szCs w:val="18"/>
              </w:rPr>
              <w:t xml:space="preserve">{% for </w:t>
            </w:r>
            <w:r>
              <w:rPr>
                <w:rFonts w:ascii="Arial" w:hAnsi="Arial" w:cs="Arial"/>
                <w:sz w:val="18"/>
                <w:szCs w:val="18"/>
              </w:rPr>
              <w:t>cert</w:t>
            </w:r>
            <w:r w:rsidRPr="00100982">
              <w:rPr>
                <w:rFonts w:ascii="Arial" w:hAnsi="Arial" w:cs="Arial"/>
                <w:sz w:val="18"/>
                <w:szCs w:val="18"/>
              </w:rPr>
              <w:t xml:space="preserve"> in data.</w:t>
            </w:r>
            <w:proofErr w:type="spellStart"/>
            <w:r w:rsidRPr="0094569D">
              <w:rPr>
                <w:rFonts w:ascii="Arial" w:hAnsi="Arial" w:cs="Arial"/>
                <w:sz w:val="18"/>
                <w:szCs w:val="18"/>
                <w:lang w:val="it-IT"/>
              </w:rPr>
              <w:t>certifications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>%}</w:t>
            </w:r>
          </w:p>
          <w:p w14:paraId="5AF051E0" w14:textId="77777777" w:rsidR="0094569D" w:rsidRDefault="0094569D" w:rsidP="007C763A">
            <w:pPr>
              <w:pStyle w:val="ECVBusinessSectorRow"/>
            </w:pPr>
          </w:p>
        </w:tc>
      </w:tr>
      <w:tr w:rsidR="0094569D" w:rsidRPr="00221D4F" w14:paraId="47AE7400" w14:textId="77777777" w:rsidTr="007C763A">
        <w:tc>
          <w:tcPr>
            <w:tcW w:w="2127" w:type="dxa"/>
            <w:vMerge w:val="restart"/>
            <w:shd w:val="clear" w:color="auto" w:fill="auto"/>
          </w:tcPr>
          <w:p w14:paraId="248F16C5" w14:textId="4EA6FA21" w:rsidR="0094569D" w:rsidRDefault="0094569D" w:rsidP="007C763A">
            <w:pPr>
              <w:pStyle w:val="ECVDate"/>
              <w:jc w:val="center"/>
            </w:pPr>
            <w:r>
              <w:t xml:space="preserve">{%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="00AA14EC">
              <w:t>cert</w:t>
            </w:r>
            <w:r>
              <w:t>.ongoing</w:t>
            </w:r>
            <w:proofErr w:type="spellEnd"/>
            <w:r>
              <w:t xml:space="preserve"> %}</w:t>
            </w:r>
          </w:p>
          <w:p w14:paraId="206945BB" w14:textId="3098C7FE" w:rsidR="0094569D" w:rsidRDefault="0094569D" w:rsidP="007C763A">
            <w:pPr>
              <w:pStyle w:val="ECVDate"/>
              <w:jc w:val="center"/>
            </w:pPr>
            <w:r>
              <w:t xml:space="preserve"> {{</w:t>
            </w:r>
            <w:proofErr w:type="spellStart"/>
            <w:r>
              <w:t>cert.year</w:t>
            </w:r>
            <w:proofErr w:type="spellEnd"/>
            <w:r>
              <w:t>}} (In corso)</w:t>
            </w:r>
          </w:p>
          <w:p w14:paraId="01A4D953" w14:textId="77777777" w:rsidR="0094569D" w:rsidRDefault="0094569D" w:rsidP="007C763A">
            <w:pPr>
              <w:pStyle w:val="ECVDate"/>
              <w:jc w:val="center"/>
            </w:pPr>
            <w:r>
              <w:t>{% else %}</w:t>
            </w:r>
          </w:p>
          <w:p w14:paraId="2C31F615" w14:textId="7BBDD13C" w:rsidR="0094569D" w:rsidRDefault="0094569D" w:rsidP="007C763A">
            <w:pPr>
              <w:pStyle w:val="ECVDate"/>
              <w:jc w:val="center"/>
            </w:pPr>
            <w:r>
              <w:t xml:space="preserve">  {{ </w:t>
            </w:r>
            <w:proofErr w:type="spellStart"/>
            <w:r>
              <w:t>cert.year</w:t>
            </w:r>
            <w:proofErr w:type="spellEnd"/>
            <w:r>
              <w:t xml:space="preserve"> }}</w:t>
            </w:r>
          </w:p>
          <w:p w14:paraId="13BA4E90" w14:textId="77777777" w:rsidR="0094569D" w:rsidRDefault="0094569D" w:rsidP="007C763A">
            <w:pPr>
              <w:pStyle w:val="ECVDate"/>
              <w:jc w:val="center"/>
            </w:pPr>
            <w:r>
              <w:t xml:space="preserve">{% </w:t>
            </w:r>
            <w:proofErr w:type="spellStart"/>
            <w:r>
              <w:t>endif</w:t>
            </w:r>
            <w:proofErr w:type="spellEnd"/>
            <w:r>
              <w:t xml:space="preserve"> %}</w:t>
            </w:r>
          </w:p>
        </w:tc>
        <w:tc>
          <w:tcPr>
            <w:tcW w:w="7654" w:type="dxa"/>
            <w:shd w:val="clear" w:color="auto" w:fill="auto"/>
          </w:tcPr>
          <w:p w14:paraId="6D649B80" w14:textId="1BA292CE" w:rsidR="0094569D" w:rsidRPr="00221D4F" w:rsidRDefault="0094569D" w:rsidP="007C763A">
            <w:pPr>
              <w:pStyle w:val="ECVSubSectionHeading"/>
            </w:pPr>
            <w:r>
              <w:t>{{cert</w:t>
            </w:r>
            <w:r w:rsidRPr="00221D4F">
              <w:t>.</w:t>
            </w:r>
            <w:r>
              <w:t>name }}</w:t>
            </w:r>
          </w:p>
        </w:tc>
      </w:tr>
      <w:tr w:rsidR="0094569D" w14:paraId="662EF2CD" w14:textId="77777777" w:rsidTr="007C763A">
        <w:tc>
          <w:tcPr>
            <w:tcW w:w="2127" w:type="dxa"/>
            <w:vMerge/>
            <w:shd w:val="clear" w:color="auto" w:fill="auto"/>
          </w:tcPr>
          <w:p w14:paraId="0AA4F4DA" w14:textId="77777777" w:rsidR="0094569D" w:rsidRPr="00792091" w:rsidRDefault="0094569D" w:rsidP="007C763A">
            <w:pPr>
              <w:rPr>
                <w:lang w:val="en-GB"/>
              </w:rPr>
            </w:pPr>
          </w:p>
        </w:tc>
        <w:tc>
          <w:tcPr>
            <w:tcW w:w="7654" w:type="dxa"/>
            <w:shd w:val="clear" w:color="auto" w:fill="auto"/>
          </w:tcPr>
          <w:p w14:paraId="7552024B" w14:textId="7B4519C7" w:rsidR="0094569D" w:rsidRDefault="0094569D" w:rsidP="007C763A">
            <w:pPr>
              <w:pStyle w:val="ECVOrganisationDetails"/>
            </w:pPr>
            <w:r>
              <w:t xml:space="preserve">{{ </w:t>
            </w:r>
            <w:proofErr w:type="spellStart"/>
            <w:r>
              <w:t>cert</w:t>
            </w:r>
            <w:r w:rsidRPr="00221D4F">
              <w:t>.</w:t>
            </w:r>
            <w:r>
              <w:t>issuer</w:t>
            </w:r>
            <w:proofErr w:type="spellEnd"/>
            <w:r>
              <w:t xml:space="preserve"> }}</w:t>
            </w:r>
          </w:p>
        </w:tc>
      </w:tr>
      <w:tr w:rsidR="0094569D" w:rsidRPr="00793D78" w14:paraId="4A73BFE9" w14:textId="77777777" w:rsidTr="007C763A">
        <w:tc>
          <w:tcPr>
            <w:tcW w:w="2127" w:type="dxa"/>
            <w:vMerge/>
            <w:shd w:val="clear" w:color="auto" w:fill="auto"/>
          </w:tcPr>
          <w:p w14:paraId="3225908B" w14:textId="77777777" w:rsidR="0094569D" w:rsidRDefault="0094569D" w:rsidP="007C763A"/>
        </w:tc>
        <w:tc>
          <w:tcPr>
            <w:tcW w:w="7654" w:type="dxa"/>
            <w:shd w:val="clear" w:color="auto" w:fill="auto"/>
          </w:tcPr>
          <w:p w14:paraId="6626F7D0" w14:textId="77777777" w:rsidR="0094569D" w:rsidRDefault="0094569D" w:rsidP="007C763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FDE629" w14:textId="77777777" w:rsidR="0094569D" w:rsidRPr="00793D78" w:rsidRDefault="0094569D" w:rsidP="007C763A">
            <w:pPr>
              <w:rPr>
                <w:rFonts w:ascii="Arial" w:hAnsi="Arial" w:cs="Arial"/>
                <w:sz w:val="18"/>
                <w:szCs w:val="18"/>
              </w:rPr>
            </w:pPr>
            <w:r w:rsidRPr="00100982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100982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Pr="0010098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</w:tbl>
    <w:p w14:paraId="6989229C" w14:textId="77777777" w:rsidR="0094569D" w:rsidRPr="0094569D" w:rsidRDefault="0094569D" w:rsidP="0094569D"/>
    <w:tbl>
      <w:tblPr>
        <w:tblpPr w:topFromText="6" w:bottomFromText="170" w:vertAnchor="text" w:tblpX="-284" w:tblpY="6"/>
        <w:tblW w:w="10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7512"/>
        <w:gridCol w:w="142"/>
        <w:gridCol w:w="595"/>
      </w:tblGrid>
      <w:tr w:rsidR="00106EAD" w:rsidRPr="00106EAD" w14:paraId="5C0ACE6E" w14:textId="77777777" w:rsidTr="00183BC5">
        <w:tc>
          <w:tcPr>
            <w:tcW w:w="2411" w:type="dxa"/>
            <w:vMerge w:val="restart"/>
            <w:shd w:val="clear" w:color="auto" w:fill="auto"/>
          </w:tcPr>
          <w:p w14:paraId="5E9C035E" w14:textId="77777777" w:rsidR="004850DA" w:rsidRDefault="004850DA" w:rsidP="00183BC5">
            <w:pPr>
              <w:pStyle w:val="ECVDate"/>
              <w:jc w:val="left"/>
              <w:rPr>
                <w:caps/>
              </w:rPr>
            </w:pPr>
          </w:p>
          <w:p w14:paraId="61424824" w14:textId="31B3ED1B" w:rsidR="00183BC5" w:rsidRDefault="00183BC5" w:rsidP="00183BC5">
            <w:pPr>
              <w:pStyle w:val="ECVDate"/>
              <w:jc w:val="left"/>
            </w:pPr>
            <w:r>
              <w:rPr>
                <w:caps/>
              </w:rPr>
              <w:t>COMPETENZE tecniche</w:t>
            </w:r>
            <w:r w:rsidR="004850DA">
              <w:rPr>
                <w:caps/>
              </w:rPr>
              <w:t xml:space="preserve"> </w:t>
            </w:r>
          </w:p>
          <w:p w14:paraId="46D67142" w14:textId="77777777" w:rsidR="00183BC5" w:rsidRDefault="00183BC5" w:rsidP="00183BC5">
            <w:pPr>
              <w:pStyle w:val="ECVDate"/>
              <w:jc w:val="center"/>
            </w:pPr>
          </w:p>
          <w:p w14:paraId="2BC3C533" w14:textId="77777777" w:rsidR="00183BC5" w:rsidRDefault="00183BC5" w:rsidP="00183BC5">
            <w:pPr>
              <w:pStyle w:val="ECVDate"/>
              <w:jc w:val="center"/>
            </w:pPr>
          </w:p>
          <w:p w14:paraId="1070EF4D" w14:textId="77777777" w:rsidR="00183BC5" w:rsidRDefault="00183BC5" w:rsidP="00183BC5">
            <w:pPr>
              <w:pStyle w:val="ECVDate"/>
              <w:jc w:val="center"/>
            </w:pPr>
            <w:r>
              <w:t xml:space="preserve">                              </w:t>
            </w:r>
          </w:p>
        </w:tc>
        <w:tc>
          <w:tcPr>
            <w:tcW w:w="7654" w:type="dxa"/>
            <w:gridSpan w:val="2"/>
            <w:shd w:val="clear" w:color="auto" w:fill="auto"/>
          </w:tcPr>
          <w:p w14:paraId="1AE1F25C" w14:textId="77777777" w:rsidR="00106EAD" w:rsidRDefault="00106EAD" w:rsidP="00183BC5">
            <w:pPr>
              <w:pStyle w:val="ECVSubSectionHeading"/>
            </w:pPr>
          </w:p>
        </w:tc>
        <w:tc>
          <w:tcPr>
            <w:tcW w:w="595" w:type="dxa"/>
            <w:shd w:val="clear" w:color="auto" w:fill="auto"/>
          </w:tcPr>
          <w:p w14:paraId="691B6BFE" w14:textId="77777777" w:rsidR="00106EAD" w:rsidRDefault="00106EAD" w:rsidP="00183BC5">
            <w:pPr>
              <w:pStyle w:val="ECVRightHeading"/>
            </w:pPr>
          </w:p>
        </w:tc>
      </w:tr>
      <w:tr w:rsidR="00106EAD" w14:paraId="18930F91" w14:textId="77777777" w:rsidTr="00183BC5">
        <w:tc>
          <w:tcPr>
            <w:tcW w:w="2411" w:type="dxa"/>
            <w:vMerge/>
            <w:shd w:val="clear" w:color="auto" w:fill="auto"/>
          </w:tcPr>
          <w:p w14:paraId="259E4607" w14:textId="77777777" w:rsidR="00106EAD" w:rsidRPr="00106EAD" w:rsidRDefault="00106EAD" w:rsidP="00183BC5">
            <w:pPr>
              <w:rPr>
                <w:lang w:val="it-IT"/>
              </w:rPr>
            </w:pPr>
          </w:p>
        </w:tc>
        <w:tc>
          <w:tcPr>
            <w:tcW w:w="8249" w:type="dxa"/>
            <w:gridSpan w:val="3"/>
            <w:shd w:val="clear" w:color="auto" w:fill="auto"/>
          </w:tcPr>
          <w:p w14:paraId="43F13BE1" w14:textId="77777777" w:rsidR="00106EAD" w:rsidRDefault="00106EAD" w:rsidP="00183BC5">
            <w:pPr>
              <w:pStyle w:val="ECVOrganisationDetails"/>
              <w:spacing w:before="0" w:after="0" w:line="240" w:lineRule="auto"/>
            </w:pPr>
          </w:p>
        </w:tc>
      </w:tr>
      <w:tr w:rsidR="00106EAD" w:rsidRPr="00106EAD" w14:paraId="63513C06" w14:textId="77777777" w:rsidTr="00183BC5">
        <w:trPr>
          <w:gridAfter w:val="2"/>
          <w:wAfter w:w="737" w:type="dxa"/>
          <w:trHeight w:val="885"/>
        </w:trPr>
        <w:tc>
          <w:tcPr>
            <w:tcW w:w="2411" w:type="dxa"/>
            <w:vMerge/>
            <w:shd w:val="clear" w:color="auto" w:fill="auto"/>
          </w:tcPr>
          <w:p w14:paraId="5CC8E592" w14:textId="77777777" w:rsidR="00106EAD" w:rsidRDefault="00106EAD" w:rsidP="00183BC5"/>
        </w:tc>
        <w:tc>
          <w:tcPr>
            <w:tcW w:w="7512" w:type="dxa"/>
            <w:shd w:val="clear" w:color="auto" w:fill="auto"/>
          </w:tcPr>
          <w:p w14:paraId="13028912" w14:textId="74E1891B" w:rsidR="00183BC5" w:rsidRDefault="00183BC5" w:rsidP="00183BC5">
            <w:pPr>
              <w:pStyle w:val="ECVSectionBullet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1F3E518" wp14:editId="14A8AAFB">
                  <wp:extent cx="4785360" cy="91440"/>
                  <wp:effectExtent l="0" t="0" r="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BC5" w:rsidRPr="00183BC5" w14:paraId="037EB640" w14:textId="77777777" w:rsidTr="00183BC5">
        <w:trPr>
          <w:gridAfter w:val="2"/>
          <w:wAfter w:w="737" w:type="dxa"/>
        </w:trPr>
        <w:tc>
          <w:tcPr>
            <w:tcW w:w="2411" w:type="dxa"/>
            <w:shd w:val="clear" w:color="auto" w:fill="auto"/>
          </w:tcPr>
          <w:p w14:paraId="3E788CC5" w14:textId="77777777" w:rsidR="00183BC5" w:rsidRDefault="00183BC5" w:rsidP="00183BC5"/>
        </w:tc>
        <w:tc>
          <w:tcPr>
            <w:tcW w:w="7512" w:type="dxa"/>
            <w:shd w:val="clear" w:color="auto" w:fill="auto"/>
          </w:tcPr>
          <w:p w14:paraId="31BD2C32" w14:textId="776FF568" w:rsidR="00183BC5" w:rsidRDefault="00183BC5" w:rsidP="00183BC5">
            <w:pPr>
              <w:pStyle w:val="ECVSectionBullet"/>
              <w:spacing w:line="240" w:lineRule="auto"/>
            </w:pPr>
            <w:r>
              <w:t>Indicare le principali competenze tecniche</w:t>
            </w:r>
            <w:r w:rsidR="004850DA">
              <w:br/>
            </w:r>
            <w:r w:rsidR="004850DA" w:rsidRPr="004850DA">
              <w:t xml:space="preserve">{% </w:t>
            </w:r>
            <w:proofErr w:type="spellStart"/>
            <w:r w:rsidR="004850DA" w:rsidRPr="004850DA">
              <w:t>if</w:t>
            </w:r>
            <w:proofErr w:type="spellEnd"/>
            <w:r w:rsidR="004850DA" w:rsidRPr="004850DA">
              <w:t xml:space="preserve"> </w:t>
            </w:r>
            <w:proofErr w:type="spellStart"/>
            <w:r w:rsidR="004850DA" w:rsidRPr="004850DA">
              <w:t>data.skills</w:t>
            </w:r>
            <w:proofErr w:type="spellEnd"/>
            <w:r w:rsidR="004850DA" w:rsidRPr="004850DA">
              <w:t xml:space="preserve"> %}</w:t>
            </w:r>
          </w:p>
          <w:p w14:paraId="60C60F07" w14:textId="77777777" w:rsidR="00F61822" w:rsidRPr="00F61822" w:rsidRDefault="00F61822" w:rsidP="00F61822">
            <w:pPr>
              <w:widowControl w:val="0"/>
              <w:suppressAutoHyphens/>
              <w:ind w:left="113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</w:pPr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{% for skill in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data.skills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%}</w:t>
            </w:r>
          </w:p>
          <w:p w14:paraId="293B6DC4" w14:textId="77777777" w:rsidR="00F61822" w:rsidRPr="00F61822" w:rsidRDefault="00F61822" w:rsidP="00F61822">
            <w:pPr>
              <w:widowControl w:val="0"/>
              <w:suppressAutoHyphens/>
              <w:ind w:left="113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</w:pPr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• {{ skill.name }}{%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if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skill.level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%} ({{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skill.level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}}){%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endif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%}</w:t>
            </w:r>
          </w:p>
          <w:p w14:paraId="67EEB318" w14:textId="77777777" w:rsidR="00F61822" w:rsidRPr="00F61822" w:rsidRDefault="00F61822" w:rsidP="00F61822">
            <w:pPr>
              <w:widowControl w:val="0"/>
              <w:suppressAutoHyphens/>
              <w:ind w:left="113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</w:pPr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{%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endfor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%}</w:t>
            </w:r>
          </w:p>
          <w:p w14:paraId="12724ED2" w14:textId="4B599714" w:rsidR="00CE5C3B" w:rsidRPr="004850DA" w:rsidRDefault="00F61822" w:rsidP="00F61822">
            <w:pPr>
              <w:widowControl w:val="0"/>
              <w:suppressAutoHyphens/>
              <w:ind w:left="113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</w:pPr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{% </w:t>
            </w:r>
            <w:proofErr w:type="spellStart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>endif</w:t>
            </w:r>
            <w:proofErr w:type="spellEnd"/>
            <w:r w:rsidRPr="00F61822"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  <w:t xml:space="preserve"> %}</w:t>
            </w:r>
          </w:p>
          <w:p w14:paraId="4646970B" w14:textId="77777777" w:rsidR="00183BC5" w:rsidRPr="00BA0E21" w:rsidRDefault="00183BC5" w:rsidP="00CE5C3B">
            <w:pPr>
              <w:widowControl w:val="0"/>
              <w:suppressAutoHyphens/>
              <w:ind w:left="113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lang w:val="it-IT" w:eastAsia="hi-IN" w:bidi="hi-IN"/>
              </w:rPr>
            </w:pPr>
          </w:p>
          <w:p w14:paraId="1D1D6926" w14:textId="77777777" w:rsidR="00183BC5" w:rsidRDefault="00183BC5" w:rsidP="00183BC5">
            <w:pPr>
              <w:pStyle w:val="ECVSectionBullet"/>
              <w:spacing w:line="240" w:lineRule="auto"/>
            </w:pPr>
          </w:p>
          <w:p w14:paraId="0C579CB7" w14:textId="77777777" w:rsidR="00183BC5" w:rsidRDefault="00183BC5" w:rsidP="00183BC5">
            <w:pPr>
              <w:pStyle w:val="ECVSectionBullet"/>
            </w:pPr>
          </w:p>
          <w:p w14:paraId="1823DE04" w14:textId="77777777" w:rsidR="00CE5C3B" w:rsidRDefault="00CE5C3B" w:rsidP="00183BC5">
            <w:pPr>
              <w:pStyle w:val="ECVSectionBullet"/>
            </w:pPr>
          </w:p>
          <w:p w14:paraId="33090882" w14:textId="77777777" w:rsidR="00CE5C3B" w:rsidRDefault="00CE5C3B" w:rsidP="00183BC5">
            <w:pPr>
              <w:pStyle w:val="ECVSectionBullet"/>
            </w:pPr>
          </w:p>
          <w:p w14:paraId="7C9840E2" w14:textId="77777777" w:rsidR="00CE5C3B" w:rsidRDefault="00CE5C3B" w:rsidP="00183BC5">
            <w:pPr>
              <w:pStyle w:val="ECVSectionBullet"/>
            </w:pPr>
          </w:p>
          <w:p w14:paraId="77FE2040" w14:textId="77777777" w:rsidR="00CE5C3B" w:rsidRDefault="00CE5C3B" w:rsidP="00183BC5">
            <w:pPr>
              <w:pStyle w:val="ECVSectionBullet"/>
            </w:pPr>
          </w:p>
          <w:p w14:paraId="6B2824B8" w14:textId="77777777" w:rsidR="00CE5C3B" w:rsidRDefault="00CE5C3B" w:rsidP="00183BC5">
            <w:pPr>
              <w:pStyle w:val="ECVSectionBullet"/>
            </w:pPr>
          </w:p>
          <w:p w14:paraId="7E158F37" w14:textId="77777777" w:rsidR="00CE5C3B" w:rsidRDefault="00CE5C3B" w:rsidP="00183BC5">
            <w:pPr>
              <w:pStyle w:val="ECVSectionBullet"/>
            </w:pPr>
          </w:p>
          <w:p w14:paraId="1C24323C" w14:textId="77777777" w:rsidR="00CE5C3B" w:rsidRDefault="00CE5C3B" w:rsidP="00183BC5">
            <w:pPr>
              <w:pStyle w:val="ECVSectionBullet"/>
            </w:pPr>
          </w:p>
          <w:p w14:paraId="33A7E803" w14:textId="77777777" w:rsidR="00CE5C3B" w:rsidRDefault="00CE5C3B" w:rsidP="00183BC5">
            <w:pPr>
              <w:pStyle w:val="ECVSectionBullet"/>
            </w:pPr>
          </w:p>
          <w:p w14:paraId="4B7C881E" w14:textId="77777777" w:rsidR="00CE5C3B" w:rsidRPr="00183BC5" w:rsidRDefault="00CE5C3B" w:rsidP="00183BC5">
            <w:pPr>
              <w:pStyle w:val="ECVSectionBullet"/>
            </w:pPr>
          </w:p>
        </w:tc>
      </w:tr>
      <w:tr w:rsidR="00183BC5" w:rsidRPr="00183BC5" w14:paraId="5845CAE7" w14:textId="77777777" w:rsidTr="00183BC5">
        <w:trPr>
          <w:gridAfter w:val="2"/>
          <w:wAfter w:w="737" w:type="dxa"/>
        </w:trPr>
        <w:tc>
          <w:tcPr>
            <w:tcW w:w="2411" w:type="dxa"/>
            <w:shd w:val="clear" w:color="auto" w:fill="auto"/>
          </w:tcPr>
          <w:p w14:paraId="2F227670" w14:textId="77777777" w:rsidR="00235CF8" w:rsidRPr="00183BC5" w:rsidRDefault="00235CF8" w:rsidP="00183BC5">
            <w:pPr>
              <w:rPr>
                <w:lang w:val="it-IT"/>
              </w:rPr>
            </w:pPr>
          </w:p>
        </w:tc>
        <w:tc>
          <w:tcPr>
            <w:tcW w:w="7512" w:type="dxa"/>
            <w:shd w:val="clear" w:color="auto" w:fill="auto"/>
          </w:tcPr>
          <w:p w14:paraId="58268193" w14:textId="77777777" w:rsidR="00183BC5" w:rsidRDefault="00183BC5" w:rsidP="00183BC5">
            <w:pPr>
              <w:pStyle w:val="ECVSectionBullet"/>
              <w:spacing w:line="240" w:lineRule="auto"/>
            </w:pPr>
          </w:p>
        </w:tc>
      </w:tr>
    </w:tbl>
    <w:tbl>
      <w:tblPr>
        <w:tblW w:w="10375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06EAD" w14:paraId="6EA55513" w14:textId="77777777" w:rsidTr="00876D91">
        <w:trPr>
          <w:trHeight w:val="170"/>
        </w:trPr>
        <w:tc>
          <w:tcPr>
            <w:tcW w:w="2835" w:type="dxa"/>
            <w:shd w:val="clear" w:color="auto" w:fill="auto"/>
          </w:tcPr>
          <w:p w14:paraId="0885EC58" w14:textId="77777777" w:rsidR="00106EAD" w:rsidRDefault="00876D91" w:rsidP="000639C7">
            <w:pPr>
              <w:pStyle w:val="ECVLeftHeading"/>
            </w:pPr>
            <w:r>
              <w:rPr>
                <w:caps w:val="0"/>
              </w:rPr>
              <w:t>C</w:t>
            </w:r>
            <w:r w:rsidR="00106EAD">
              <w:rPr>
                <w:caps w:val="0"/>
              </w:rPr>
              <w:t>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4C89914" w14:textId="77777777" w:rsidR="00106EAD" w:rsidRDefault="00106EAD" w:rsidP="000639C7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5B409D2" wp14:editId="06E97E55">
                  <wp:extent cx="4785360" cy="91440"/>
                  <wp:effectExtent l="0" t="0" r="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7BDBEAD" w14:textId="77777777" w:rsidR="00106EAD" w:rsidRDefault="00106EAD" w:rsidP="00106EA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1"/>
        <w:gridCol w:w="1526"/>
        <w:gridCol w:w="1480"/>
        <w:gridCol w:w="1481"/>
        <w:gridCol w:w="1483"/>
        <w:gridCol w:w="1484"/>
      </w:tblGrid>
      <w:tr w:rsidR="00106EAD" w14:paraId="37B7127F" w14:textId="77777777" w:rsidTr="000639C7">
        <w:trPr>
          <w:trHeight w:val="243"/>
        </w:trPr>
        <w:tc>
          <w:tcPr>
            <w:tcW w:w="2801" w:type="dxa"/>
            <w:shd w:val="clear" w:color="auto" w:fill="auto"/>
          </w:tcPr>
          <w:p w14:paraId="2548C798" w14:textId="77777777" w:rsidR="00106EAD" w:rsidRDefault="00106EAD" w:rsidP="000639C7">
            <w:pPr>
              <w:pStyle w:val="ECVLeftDetails"/>
            </w:pPr>
            <w:r>
              <w:t>Lingua madre</w:t>
            </w:r>
          </w:p>
        </w:tc>
        <w:tc>
          <w:tcPr>
            <w:tcW w:w="7454" w:type="dxa"/>
            <w:gridSpan w:val="5"/>
            <w:shd w:val="clear" w:color="auto" w:fill="auto"/>
          </w:tcPr>
          <w:p w14:paraId="741DD667" w14:textId="77777777" w:rsidR="00106EAD" w:rsidRDefault="00106EAD" w:rsidP="000639C7">
            <w:pPr>
              <w:pStyle w:val="ECVSectionDetails"/>
            </w:pPr>
            <w:r>
              <w:t>Italiano</w:t>
            </w:r>
          </w:p>
        </w:tc>
      </w:tr>
      <w:tr w:rsidR="00106EAD" w14:paraId="5ACF5832" w14:textId="77777777" w:rsidTr="000639C7">
        <w:trPr>
          <w:trHeight w:val="324"/>
        </w:trPr>
        <w:tc>
          <w:tcPr>
            <w:tcW w:w="2801" w:type="dxa"/>
            <w:shd w:val="clear" w:color="auto" w:fill="auto"/>
          </w:tcPr>
          <w:p w14:paraId="054D6D54" w14:textId="77777777" w:rsidR="00106EAD" w:rsidRDefault="00106EAD" w:rsidP="000639C7">
            <w:pPr>
              <w:pStyle w:val="ECVLeftHeading"/>
              <w:jc w:val="left"/>
            </w:pPr>
          </w:p>
        </w:tc>
        <w:tc>
          <w:tcPr>
            <w:tcW w:w="7454" w:type="dxa"/>
            <w:gridSpan w:val="5"/>
            <w:shd w:val="clear" w:color="auto" w:fill="auto"/>
          </w:tcPr>
          <w:p w14:paraId="0667E52B" w14:textId="77777777" w:rsidR="00106EAD" w:rsidRDefault="00106EAD" w:rsidP="000639C7">
            <w:pPr>
              <w:pStyle w:val="ECVRightColumn"/>
            </w:pPr>
          </w:p>
        </w:tc>
      </w:tr>
      <w:tr w:rsidR="00106EAD" w14:paraId="7BB65787" w14:textId="77777777" w:rsidTr="000639C7">
        <w:trPr>
          <w:trHeight w:val="324"/>
        </w:trPr>
        <w:tc>
          <w:tcPr>
            <w:tcW w:w="2801" w:type="dxa"/>
            <w:vMerge w:val="restart"/>
            <w:shd w:val="clear" w:color="auto" w:fill="auto"/>
          </w:tcPr>
          <w:p w14:paraId="5F774B22" w14:textId="77777777" w:rsidR="00106EAD" w:rsidRDefault="00106EAD" w:rsidP="000639C7">
            <w:pPr>
              <w:pStyle w:val="ECVLeftDetails"/>
              <w:rPr>
                <w:caps/>
              </w:rPr>
            </w:pPr>
            <w:r>
              <w:t>Altre lingue</w:t>
            </w:r>
          </w:p>
        </w:tc>
        <w:tc>
          <w:tcPr>
            <w:tcW w:w="3006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E8A3070" w14:textId="77777777" w:rsidR="00106EAD" w:rsidRDefault="00106EAD" w:rsidP="000639C7">
            <w:pPr>
              <w:pStyle w:val="ECVLanguageHeading"/>
            </w:pPr>
            <w:r>
              <w:t xml:space="preserve">COMPRENSIONE </w:t>
            </w:r>
          </w:p>
        </w:tc>
        <w:tc>
          <w:tcPr>
            <w:tcW w:w="2964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7137C5" w14:textId="77777777" w:rsidR="00106EAD" w:rsidRDefault="00106EAD" w:rsidP="000639C7">
            <w:pPr>
              <w:pStyle w:val="ECVLanguageHeading"/>
            </w:pPr>
            <w:r>
              <w:t xml:space="preserve">PARLATO </w:t>
            </w: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0753671" w14:textId="77777777" w:rsidR="00106EAD" w:rsidRDefault="00106EAD" w:rsidP="000639C7">
            <w:pPr>
              <w:pStyle w:val="ECVLanguageHeading"/>
            </w:pPr>
            <w:r>
              <w:t xml:space="preserve">PRODUZIONE SCRITTA </w:t>
            </w:r>
          </w:p>
        </w:tc>
      </w:tr>
      <w:tr w:rsidR="00106EAD" w14:paraId="6C7FC3C7" w14:textId="77777777" w:rsidTr="000639C7">
        <w:trPr>
          <w:trHeight w:val="324"/>
        </w:trPr>
        <w:tc>
          <w:tcPr>
            <w:tcW w:w="2801" w:type="dxa"/>
            <w:vMerge/>
            <w:shd w:val="clear" w:color="auto" w:fill="auto"/>
          </w:tcPr>
          <w:p w14:paraId="1D48C504" w14:textId="77777777" w:rsidR="00106EAD" w:rsidRDefault="00106EAD" w:rsidP="000639C7"/>
        </w:tc>
        <w:tc>
          <w:tcPr>
            <w:tcW w:w="1526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BBADE62" w14:textId="77777777" w:rsidR="00106EAD" w:rsidRDefault="00106EAD" w:rsidP="000639C7">
            <w:pPr>
              <w:pStyle w:val="ECVLanguageSubHeading"/>
            </w:pPr>
            <w:r>
              <w:t xml:space="preserve">Ascolto </w:t>
            </w:r>
          </w:p>
        </w:tc>
        <w:tc>
          <w:tcPr>
            <w:tcW w:w="14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AF2045C" w14:textId="77777777" w:rsidR="00106EAD" w:rsidRDefault="00106EAD" w:rsidP="000639C7">
            <w:pPr>
              <w:pStyle w:val="ECVLanguageSubHeading"/>
            </w:pPr>
            <w:r>
              <w:t xml:space="preserve">Lettura </w:t>
            </w:r>
          </w:p>
        </w:tc>
        <w:tc>
          <w:tcPr>
            <w:tcW w:w="148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19DFE16" w14:textId="77777777" w:rsidR="00106EAD" w:rsidRDefault="00106EAD" w:rsidP="000639C7">
            <w:pPr>
              <w:pStyle w:val="ECVLanguageSubHeading"/>
            </w:pPr>
            <w:r>
              <w:t xml:space="preserve">Interazione </w:t>
            </w:r>
          </w:p>
        </w:tc>
        <w:tc>
          <w:tcPr>
            <w:tcW w:w="1483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5296277" w14:textId="77777777" w:rsidR="00106EAD" w:rsidRDefault="00106EAD" w:rsidP="000639C7">
            <w:pPr>
              <w:pStyle w:val="ECVLanguageSubHeading"/>
            </w:pPr>
            <w:r>
              <w:t xml:space="preserve">Produzione orale </w:t>
            </w:r>
          </w:p>
        </w:tc>
        <w:tc>
          <w:tcPr>
            <w:tcW w:w="1484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B34C38" w14:textId="77777777" w:rsidR="00106EAD" w:rsidRDefault="00106EAD" w:rsidP="000639C7">
            <w:pPr>
              <w:pStyle w:val="ECVRightColumn"/>
            </w:pPr>
          </w:p>
        </w:tc>
      </w:tr>
      <w:tr w:rsidR="00106EAD" w14:paraId="76F9B687" w14:textId="77777777" w:rsidTr="000639C7">
        <w:trPr>
          <w:trHeight w:val="269"/>
        </w:trPr>
        <w:tc>
          <w:tcPr>
            <w:tcW w:w="2801" w:type="dxa"/>
            <w:shd w:val="clear" w:color="auto" w:fill="auto"/>
            <w:vAlign w:val="center"/>
          </w:tcPr>
          <w:p w14:paraId="7C869569" w14:textId="280227DC" w:rsidR="00106EAD" w:rsidRDefault="00E04AD0" w:rsidP="000639C7">
            <w:pPr>
              <w:pStyle w:val="ECVLanguageName"/>
            </w:pPr>
            <w:r>
              <w:t>Inglese</w:t>
            </w:r>
            <w:r w:rsidR="00876D91">
              <w:t xml:space="preserve"> </w:t>
            </w:r>
            <w:r w:rsidR="00106EAD">
              <w:t xml:space="preserve"> </w:t>
            </w:r>
          </w:p>
        </w:tc>
        <w:tc>
          <w:tcPr>
            <w:tcW w:w="152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1EE18B" w14:textId="769E410C" w:rsidR="00106EAD" w:rsidRDefault="00E04AD0" w:rsidP="000639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8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5BF69D7" w14:textId="53A33932" w:rsidR="00106EAD" w:rsidRDefault="00E04AD0" w:rsidP="000639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8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B4C1681" w14:textId="6B2EF417" w:rsidR="00106EAD" w:rsidRDefault="00E04AD0" w:rsidP="000639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8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1080B95" w14:textId="40832BA9" w:rsidR="00106EAD" w:rsidRDefault="00E04AD0" w:rsidP="000639C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8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CB1403A" w14:textId="3DDE4B25" w:rsidR="00106EAD" w:rsidRDefault="00E04AD0" w:rsidP="000639C7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106EAD" w:rsidRPr="00565582" w14:paraId="20F53462" w14:textId="77777777" w:rsidTr="000639C7">
        <w:trPr>
          <w:trHeight w:val="378"/>
        </w:trPr>
        <w:tc>
          <w:tcPr>
            <w:tcW w:w="2801" w:type="dxa"/>
            <w:shd w:val="clear" w:color="auto" w:fill="auto"/>
          </w:tcPr>
          <w:p w14:paraId="64DC417E" w14:textId="77777777" w:rsidR="00106EAD" w:rsidRDefault="00106EAD" w:rsidP="000639C7"/>
          <w:p w14:paraId="70C960B4" w14:textId="77777777" w:rsidR="00106EAD" w:rsidRDefault="00106EAD" w:rsidP="000639C7"/>
        </w:tc>
        <w:tc>
          <w:tcPr>
            <w:tcW w:w="7454" w:type="dxa"/>
            <w:gridSpan w:val="5"/>
            <w:shd w:val="clear" w:color="auto" w:fill="auto"/>
            <w:vAlign w:val="bottom"/>
          </w:tcPr>
          <w:p w14:paraId="788FC2BD" w14:textId="77777777" w:rsidR="00106EAD" w:rsidRDefault="00106EAD" w:rsidP="000639C7">
            <w:pPr>
              <w:pStyle w:val="ECVLanguageExplanation"/>
            </w:pPr>
            <w:r>
              <w:rPr>
                <w:color w:val="000080"/>
              </w:rPr>
              <w:t xml:space="preserve">Livelli: A1/A2: Utente base  -  B1/B2: Utente intermedio  -  C1/C2: Utente avanzato </w:t>
            </w:r>
          </w:p>
          <w:p w14:paraId="3E2EB57C" w14:textId="77777777" w:rsidR="00106EAD" w:rsidRDefault="00106EAD" w:rsidP="000639C7">
            <w:pPr>
              <w:pStyle w:val="ECVLanguageExplanation"/>
            </w:pPr>
            <w:hyperlink r:id="rId15" w:history="1">
              <w:r>
                <w:rPr>
                  <w:rStyle w:val="Collegamentoipertestuale"/>
                </w:rPr>
                <w:t>Quadro Comune Europeo di Riferimento dell</w:t>
              </w:r>
              <w:r>
                <w:rPr>
                  <w:rStyle w:val="Collegamentoipertestuale"/>
                </w:rPr>
                <w:t>e</w:t>
              </w:r>
              <w:r>
                <w:rPr>
                  <w:rStyle w:val="Collegamentoipertestuale"/>
                </w:rPr>
                <w:t xml:space="preserve"> Lingue</w:t>
              </w:r>
            </w:hyperlink>
          </w:p>
        </w:tc>
      </w:tr>
    </w:tbl>
    <w:p w14:paraId="79E76160" w14:textId="77777777" w:rsidR="00106EAD" w:rsidRPr="00106EAD" w:rsidRDefault="00106EAD" w:rsidP="00106EAD">
      <w:pPr>
        <w:rPr>
          <w:lang w:val="it-IT"/>
        </w:rPr>
      </w:pPr>
    </w:p>
    <w:tbl>
      <w:tblPr>
        <w:tblpPr w:topFromText="6" w:bottomFromText="170" w:vertAnchor="text" w:tblpY="6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664"/>
      </w:tblGrid>
      <w:tr w:rsidR="00106EAD" w:rsidRPr="00565582" w14:paraId="725A1608" w14:textId="77777777" w:rsidTr="00BA0E21">
        <w:trPr>
          <w:trHeight w:val="170"/>
        </w:trPr>
        <w:tc>
          <w:tcPr>
            <w:tcW w:w="2834" w:type="dxa"/>
            <w:shd w:val="clear" w:color="auto" w:fill="auto"/>
          </w:tcPr>
          <w:p w14:paraId="3C8F8E8B" w14:textId="77777777" w:rsidR="00106EAD" w:rsidRDefault="00106EAD" w:rsidP="00876D91">
            <w:pPr>
              <w:pStyle w:val="ECVLeftDetails"/>
              <w:jc w:val="left"/>
            </w:pPr>
            <w:r>
              <w:t>Competenze comunicative</w:t>
            </w:r>
          </w:p>
        </w:tc>
        <w:tc>
          <w:tcPr>
            <w:tcW w:w="6664" w:type="dxa"/>
            <w:shd w:val="clear" w:color="auto" w:fill="auto"/>
          </w:tcPr>
          <w:p w14:paraId="6C382E2D" w14:textId="49B31EDE" w:rsidR="002734E8" w:rsidRDefault="002734E8" w:rsidP="002734E8">
            <w:pPr>
              <w:widowControl w:val="0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Capacità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lavorare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team e di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comunicare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efficacemente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con 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membri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team</w:t>
            </w:r>
          </w:p>
          <w:p w14:paraId="6A5C4F46" w14:textId="42505F45" w:rsidR="00106EAD" w:rsidRDefault="00106EAD" w:rsidP="000639C7">
            <w:pPr>
              <w:pStyle w:val="ECVSectionBullet"/>
              <w:jc w:val="both"/>
            </w:pPr>
          </w:p>
        </w:tc>
      </w:tr>
    </w:tbl>
    <w:p w14:paraId="050C1670" w14:textId="77777777" w:rsidR="00106EAD" w:rsidRDefault="00106EAD" w:rsidP="00106EAD">
      <w:pPr>
        <w:pStyle w:val="ECVText"/>
      </w:pPr>
    </w:p>
    <w:tbl>
      <w:tblPr>
        <w:tblpPr w:topFromText="6" w:bottomFromText="170" w:vertAnchor="text" w:tblpX="-142" w:tblpY="6"/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6"/>
        <w:gridCol w:w="6663"/>
      </w:tblGrid>
      <w:tr w:rsidR="00106EAD" w:rsidRPr="00565582" w14:paraId="442B7B66" w14:textId="77777777" w:rsidTr="00876D91">
        <w:trPr>
          <w:trHeight w:val="170"/>
        </w:trPr>
        <w:tc>
          <w:tcPr>
            <w:tcW w:w="2976" w:type="dxa"/>
            <w:shd w:val="clear" w:color="auto" w:fill="auto"/>
          </w:tcPr>
          <w:p w14:paraId="3BC57EF6" w14:textId="77777777" w:rsidR="00106EAD" w:rsidRDefault="00106EAD" w:rsidP="00876D91">
            <w:pPr>
              <w:pStyle w:val="ECVLeftDetails"/>
              <w:jc w:val="left"/>
            </w:pPr>
            <w:r>
              <w:t xml:space="preserve">Competenze organizzative e </w:t>
            </w:r>
            <w:r w:rsidR="00876D91">
              <w:t xml:space="preserve">        </w:t>
            </w:r>
            <w:r>
              <w:t>gestionali</w:t>
            </w:r>
          </w:p>
        </w:tc>
        <w:tc>
          <w:tcPr>
            <w:tcW w:w="6663" w:type="dxa"/>
            <w:shd w:val="clear" w:color="auto" w:fill="auto"/>
          </w:tcPr>
          <w:p w14:paraId="22A466A8" w14:textId="77777777" w:rsidR="00106EAD" w:rsidRDefault="00106EAD" w:rsidP="00BA0E21">
            <w:pPr>
              <w:pStyle w:val="ECVSectionBullet"/>
              <w:jc w:val="both"/>
              <w:rPr>
                <w:sz w:val="8"/>
                <w:szCs w:val="8"/>
              </w:rPr>
            </w:pPr>
          </w:p>
          <w:p w14:paraId="1802F2DB" w14:textId="26D530FE" w:rsidR="00183BC5" w:rsidRPr="00183BC5" w:rsidRDefault="002734E8" w:rsidP="00BA0E21">
            <w:pPr>
              <w:pStyle w:val="ECVSectionBullet"/>
              <w:jc w:val="both"/>
              <w:rPr>
                <w:szCs w:val="18"/>
              </w:rPr>
            </w:pPr>
            <w:r>
              <w:rPr>
                <w:rFonts w:eastAsia="Arial" w:cs="Arial"/>
                <w:szCs w:val="18"/>
              </w:rPr>
              <w:t>Capacità di pianificare e organizzare il lavoro, definendo priorità e rispettando scadenze</w:t>
            </w:r>
          </w:p>
        </w:tc>
      </w:tr>
    </w:tbl>
    <w:p w14:paraId="5329C89A" w14:textId="77777777" w:rsidR="00106EAD" w:rsidRDefault="00106EAD" w:rsidP="00106EAD">
      <w:pPr>
        <w:pStyle w:val="ECVText"/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106EAD" w:rsidRPr="00565582" w14:paraId="44C163EE" w14:textId="77777777" w:rsidTr="000639C7">
        <w:trPr>
          <w:trHeight w:val="170"/>
        </w:trPr>
        <w:tc>
          <w:tcPr>
            <w:tcW w:w="2834" w:type="dxa"/>
            <w:shd w:val="clear" w:color="auto" w:fill="auto"/>
          </w:tcPr>
          <w:p w14:paraId="05019FE7" w14:textId="77777777" w:rsidR="00106EAD" w:rsidRDefault="00106EAD" w:rsidP="00BA0E21">
            <w:pPr>
              <w:pStyle w:val="ECVLeftDetails"/>
              <w:jc w:val="center"/>
            </w:pPr>
            <w:r>
              <w:t>Competenze professionali</w:t>
            </w:r>
          </w:p>
        </w:tc>
        <w:tc>
          <w:tcPr>
            <w:tcW w:w="7542" w:type="dxa"/>
            <w:shd w:val="clear" w:color="auto" w:fill="auto"/>
          </w:tcPr>
          <w:p w14:paraId="2A60203C" w14:textId="29CC85D1" w:rsidR="00106EAD" w:rsidRDefault="002734E8" w:rsidP="00876D91">
            <w:pPr>
              <w:pStyle w:val="ECVSectionBullet"/>
              <w:jc w:val="both"/>
              <w:rPr>
                <w:sz w:val="8"/>
                <w:szCs w:val="8"/>
              </w:rPr>
            </w:pPr>
            <w:proofErr w:type="spellStart"/>
            <w:r w:rsidRPr="002734E8">
              <w:rPr>
                <w:lang w:val="fr-FR"/>
              </w:rPr>
              <w:t>Conoscenza</w:t>
            </w:r>
            <w:proofErr w:type="spellEnd"/>
            <w:r w:rsidRPr="002734E8">
              <w:rPr>
                <w:lang w:val="fr-FR"/>
              </w:rPr>
              <w:t xml:space="preserve"> di </w:t>
            </w:r>
            <w:proofErr w:type="spellStart"/>
            <w:r w:rsidRPr="002734E8">
              <w:rPr>
                <w:lang w:val="fr-FR"/>
              </w:rPr>
              <w:t>strumenti</w:t>
            </w:r>
            <w:proofErr w:type="spellEnd"/>
            <w:r w:rsidRPr="002734E8">
              <w:rPr>
                <w:lang w:val="fr-FR"/>
              </w:rPr>
              <w:t xml:space="preserve"> di </w:t>
            </w:r>
            <w:proofErr w:type="spellStart"/>
            <w:r w:rsidRPr="002734E8">
              <w:rPr>
                <w:lang w:val="fr-FR"/>
              </w:rPr>
              <w:t>gestione</w:t>
            </w:r>
            <w:proofErr w:type="spellEnd"/>
            <w:r w:rsidRPr="002734E8">
              <w:rPr>
                <w:lang w:val="fr-FR"/>
              </w:rPr>
              <w:t xml:space="preserve"> </w:t>
            </w:r>
            <w:proofErr w:type="spellStart"/>
            <w:r w:rsidRPr="002734E8">
              <w:rPr>
                <w:lang w:val="fr-FR"/>
              </w:rPr>
              <w:t>documentale</w:t>
            </w:r>
            <w:proofErr w:type="spellEnd"/>
            <w:r w:rsidRPr="002734E8">
              <w:rPr>
                <w:lang w:val="fr-FR"/>
              </w:rPr>
              <w:t xml:space="preserve">, </w:t>
            </w:r>
            <w:proofErr w:type="spellStart"/>
            <w:r w:rsidRPr="002734E8">
              <w:rPr>
                <w:lang w:val="fr-FR"/>
              </w:rPr>
              <w:t>protocollazione</w:t>
            </w:r>
            <w:proofErr w:type="spellEnd"/>
            <w:r w:rsidRPr="002734E8">
              <w:rPr>
                <w:lang w:val="fr-FR"/>
              </w:rPr>
              <w:t xml:space="preserve"> </w:t>
            </w:r>
            <w:proofErr w:type="spellStart"/>
            <w:r w:rsidRPr="002734E8">
              <w:rPr>
                <w:lang w:val="fr-FR"/>
              </w:rPr>
              <w:t>informatica</w:t>
            </w:r>
            <w:proofErr w:type="spellEnd"/>
            <w:r w:rsidRPr="002734E8">
              <w:rPr>
                <w:lang w:val="fr-FR"/>
              </w:rPr>
              <w:t xml:space="preserve"> e </w:t>
            </w:r>
            <w:proofErr w:type="spellStart"/>
            <w:r w:rsidRPr="002734E8">
              <w:rPr>
                <w:lang w:val="fr-FR"/>
              </w:rPr>
              <w:t>applicativi</w:t>
            </w:r>
            <w:proofErr w:type="spellEnd"/>
            <w:r w:rsidRPr="002734E8">
              <w:rPr>
                <w:lang w:val="fr-FR"/>
              </w:rPr>
              <w:t xml:space="preserve"> web. </w:t>
            </w:r>
            <w:proofErr w:type="spellStart"/>
            <w:r w:rsidRPr="002734E8">
              <w:rPr>
                <w:lang w:val="fr-FR"/>
              </w:rPr>
              <w:t>Competenze</w:t>
            </w:r>
            <w:proofErr w:type="spellEnd"/>
            <w:r w:rsidRPr="002734E8">
              <w:rPr>
                <w:lang w:val="fr-FR"/>
              </w:rPr>
              <w:t xml:space="preserve"> </w:t>
            </w:r>
            <w:proofErr w:type="spellStart"/>
            <w:r w:rsidRPr="002734E8">
              <w:rPr>
                <w:lang w:val="fr-FR"/>
              </w:rPr>
              <w:t>acquisite</w:t>
            </w:r>
            <w:proofErr w:type="spellEnd"/>
            <w:r w:rsidRPr="002734E8">
              <w:rPr>
                <w:lang w:val="fr-FR"/>
              </w:rPr>
              <w:t xml:space="preserve"> in </w:t>
            </w:r>
            <w:proofErr w:type="spellStart"/>
            <w:r w:rsidRPr="002734E8">
              <w:rPr>
                <w:lang w:val="fr-FR"/>
              </w:rPr>
              <w:t>ambito</w:t>
            </w:r>
            <w:proofErr w:type="spellEnd"/>
            <w:r w:rsidRPr="002734E8">
              <w:rPr>
                <w:lang w:val="fr-FR"/>
              </w:rPr>
              <w:t xml:space="preserve"> </w:t>
            </w:r>
            <w:proofErr w:type="spellStart"/>
            <w:r w:rsidRPr="002734E8">
              <w:rPr>
                <w:lang w:val="fr-FR"/>
              </w:rPr>
              <w:t>lavorativo</w:t>
            </w:r>
            <w:proofErr w:type="spellEnd"/>
            <w:r w:rsidRPr="002734E8">
              <w:rPr>
                <w:lang w:val="fr-FR"/>
              </w:rPr>
              <w:t xml:space="preserve"> presso </w:t>
            </w:r>
            <w:proofErr w:type="spellStart"/>
            <w:r w:rsidRPr="002734E8">
              <w:rPr>
                <w:lang w:val="fr-FR"/>
              </w:rPr>
              <w:t>enti</w:t>
            </w:r>
            <w:proofErr w:type="spellEnd"/>
            <w:r w:rsidRPr="002734E8">
              <w:rPr>
                <w:lang w:val="fr-FR"/>
              </w:rPr>
              <w:t xml:space="preserve"> </w:t>
            </w:r>
            <w:proofErr w:type="spellStart"/>
            <w:r w:rsidRPr="002734E8">
              <w:rPr>
                <w:lang w:val="fr-FR"/>
              </w:rPr>
              <w:t>pubblici</w:t>
            </w:r>
            <w:proofErr w:type="spellEnd"/>
            <w:r w:rsidRPr="002734E8">
              <w:rPr>
                <w:lang w:val="fr-FR"/>
              </w:rPr>
              <w:t xml:space="preserve"> e </w:t>
            </w:r>
            <w:proofErr w:type="spellStart"/>
            <w:r w:rsidRPr="002734E8">
              <w:rPr>
                <w:lang w:val="fr-FR"/>
              </w:rPr>
              <w:t>società</w:t>
            </w:r>
            <w:proofErr w:type="spellEnd"/>
            <w:r w:rsidRPr="002734E8">
              <w:rPr>
                <w:lang w:val="fr-FR"/>
              </w:rPr>
              <w:t xml:space="preserve"> </w:t>
            </w:r>
            <w:proofErr w:type="spellStart"/>
            <w:r w:rsidRPr="002734E8">
              <w:rPr>
                <w:lang w:val="fr-FR"/>
              </w:rPr>
              <w:t>private</w:t>
            </w:r>
            <w:proofErr w:type="spellEnd"/>
            <w:r w:rsidRPr="002734E8">
              <w:rPr>
                <w:lang w:val="fr-FR"/>
              </w:rPr>
              <w:t>.</w:t>
            </w:r>
          </w:p>
        </w:tc>
      </w:tr>
    </w:tbl>
    <w:p w14:paraId="4A237BE6" w14:textId="77777777" w:rsidR="00106EAD" w:rsidRPr="00106EAD" w:rsidRDefault="00106EAD" w:rsidP="00106EAD">
      <w:pPr>
        <w:rPr>
          <w:sz w:val="8"/>
          <w:szCs w:val="8"/>
          <w:lang w:val="it-IT"/>
        </w:rPr>
      </w:pPr>
    </w:p>
    <w:tbl>
      <w:tblPr>
        <w:tblpPr w:topFromText="6" w:bottomFromText="170" w:vertAnchor="text" w:tblpX="142" w:tblpY="6"/>
        <w:tblW w:w="102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  <w:gridCol w:w="595"/>
      </w:tblGrid>
      <w:tr w:rsidR="00106EAD" w:rsidRPr="00565582" w14:paraId="771F7561" w14:textId="77777777" w:rsidTr="001B05D5">
        <w:trPr>
          <w:trHeight w:val="170"/>
        </w:trPr>
        <w:tc>
          <w:tcPr>
            <w:tcW w:w="9639" w:type="dxa"/>
            <w:shd w:val="clear" w:color="auto" w:fill="auto"/>
          </w:tcPr>
          <w:p w14:paraId="4E55099C" w14:textId="77777777" w:rsidR="001B05D5" w:rsidRDefault="001B05D5" w:rsidP="001B05D5">
            <w:pPr>
              <w:pStyle w:val="ECVLeftDetails"/>
              <w:jc w:val="center"/>
            </w:pPr>
          </w:p>
          <w:p w14:paraId="2F5E8475" w14:textId="77777777" w:rsidR="001B05D5" w:rsidRDefault="001B05D5" w:rsidP="001B05D5">
            <w:pPr>
              <w:pStyle w:val="ECVLeftDetails"/>
              <w:jc w:val="center"/>
            </w:pPr>
          </w:p>
          <w:p w14:paraId="580C4DBA" w14:textId="77777777" w:rsidR="001B05D5" w:rsidRDefault="001B05D5" w:rsidP="001B05D5">
            <w:pPr>
              <w:pStyle w:val="ECVLeftDetails"/>
              <w:jc w:val="center"/>
            </w:pPr>
          </w:p>
          <w:p w14:paraId="6B0EAE83" w14:textId="77777777" w:rsidR="001B05D5" w:rsidRDefault="001B05D5" w:rsidP="001B05D5">
            <w:pPr>
              <w:pStyle w:val="ECVLeftDetails"/>
              <w:jc w:val="center"/>
            </w:pPr>
          </w:p>
          <w:p w14:paraId="2D49BE8B" w14:textId="77777777" w:rsidR="001B05D5" w:rsidRDefault="001B05D5" w:rsidP="001B05D5">
            <w:pPr>
              <w:pStyle w:val="ECVLeftDetails"/>
              <w:jc w:val="center"/>
            </w:pPr>
          </w:p>
          <w:p w14:paraId="011FA428" w14:textId="77777777" w:rsidR="001B05D5" w:rsidRDefault="001B05D5" w:rsidP="001B05D5">
            <w:pPr>
              <w:pStyle w:val="ECVLeftDetails"/>
              <w:jc w:val="center"/>
            </w:pPr>
          </w:p>
          <w:p w14:paraId="35E934D9" w14:textId="77777777" w:rsidR="001B05D5" w:rsidRDefault="001B05D5" w:rsidP="001B05D5">
            <w:pPr>
              <w:pStyle w:val="ECVLeftDetails"/>
              <w:jc w:val="center"/>
            </w:pPr>
          </w:p>
          <w:p w14:paraId="4E9D4A04" w14:textId="77777777" w:rsidR="001B05D5" w:rsidRDefault="001B05D5" w:rsidP="001B05D5">
            <w:pPr>
              <w:pStyle w:val="ECVLeftDetails"/>
              <w:jc w:val="left"/>
            </w:pPr>
          </w:p>
          <w:p w14:paraId="032D50F3" w14:textId="77777777" w:rsidR="001B05D5" w:rsidRDefault="001B05D5" w:rsidP="001B05D5">
            <w:pPr>
              <w:pStyle w:val="ECVLeftDetails"/>
              <w:jc w:val="left"/>
            </w:pPr>
          </w:p>
          <w:p w14:paraId="7C87376A" w14:textId="77777777" w:rsidR="001B05D5" w:rsidRDefault="001B05D5" w:rsidP="001B05D5">
            <w:pPr>
              <w:pStyle w:val="ECVLeftDetails"/>
              <w:jc w:val="left"/>
            </w:pPr>
          </w:p>
          <w:p w14:paraId="6A65E61A" w14:textId="77777777" w:rsidR="001B05D5" w:rsidRDefault="001B05D5" w:rsidP="001B05D5">
            <w:pPr>
              <w:pStyle w:val="ECVLeftDetails"/>
              <w:jc w:val="left"/>
            </w:pPr>
          </w:p>
          <w:p w14:paraId="6239694E" w14:textId="77777777" w:rsidR="001B05D5" w:rsidRDefault="001B05D5" w:rsidP="001B05D5">
            <w:pPr>
              <w:pStyle w:val="ECVLeftDetails"/>
              <w:jc w:val="left"/>
            </w:pPr>
          </w:p>
          <w:p w14:paraId="4F89CAD3" w14:textId="77777777" w:rsidR="001B05D5" w:rsidRDefault="001B05D5" w:rsidP="001B05D5">
            <w:pPr>
              <w:pStyle w:val="ECVLeftDetails"/>
              <w:jc w:val="left"/>
            </w:pPr>
          </w:p>
          <w:p w14:paraId="7436D34C" w14:textId="77777777" w:rsidR="001B05D5" w:rsidRDefault="001B05D5" w:rsidP="001B05D5">
            <w:pPr>
              <w:pStyle w:val="ECVLeftDetails"/>
              <w:jc w:val="left"/>
            </w:pPr>
          </w:p>
          <w:p w14:paraId="7654F1DC" w14:textId="77777777" w:rsidR="001B05D5" w:rsidRDefault="001B05D5" w:rsidP="001B05D5">
            <w:pPr>
              <w:pStyle w:val="ECVLeftDetails"/>
              <w:jc w:val="left"/>
            </w:pPr>
          </w:p>
          <w:p w14:paraId="33CF6A73" w14:textId="77777777" w:rsidR="001B05D5" w:rsidRDefault="001B05D5" w:rsidP="001B05D5">
            <w:pPr>
              <w:pStyle w:val="ECVLeftDetails"/>
              <w:jc w:val="left"/>
            </w:pPr>
          </w:p>
          <w:p w14:paraId="37339C6A" w14:textId="77777777" w:rsidR="001B05D5" w:rsidRDefault="001B05D5" w:rsidP="001B05D5">
            <w:pPr>
              <w:pStyle w:val="ECVLeftDetails"/>
              <w:jc w:val="left"/>
            </w:pPr>
          </w:p>
          <w:p w14:paraId="520451CB" w14:textId="77777777" w:rsidR="001B05D5" w:rsidRDefault="001B05D5" w:rsidP="001B05D5">
            <w:pPr>
              <w:pStyle w:val="ECVLeftDetails"/>
              <w:jc w:val="left"/>
            </w:pPr>
          </w:p>
          <w:p w14:paraId="0AC2B6EF" w14:textId="77777777" w:rsidR="001B05D5" w:rsidRDefault="001B05D5" w:rsidP="001B05D5">
            <w:pPr>
              <w:pStyle w:val="ECVLeftDetails"/>
              <w:jc w:val="left"/>
            </w:pPr>
          </w:p>
          <w:p w14:paraId="6AF0AEA9" w14:textId="77777777" w:rsidR="001B05D5" w:rsidRDefault="001B05D5" w:rsidP="001B05D5">
            <w:pPr>
              <w:pStyle w:val="ECVLeftDetails"/>
              <w:jc w:val="left"/>
            </w:pPr>
          </w:p>
          <w:p w14:paraId="2E69804F" w14:textId="77777777" w:rsidR="001B05D5" w:rsidRDefault="001B05D5" w:rsidP="001B05D5">
            <w:pPr>
              <w:pStyle w:val="ECVLeftDetails"/>
              <w:jc w:val="left"/>
            </w:pPr>
          </w:p>
          <w:p w14:paraId="206C145E" w14:textId="77777777" w:rsidR="001B05D5" w:rsidRDefault="001B05D5" w:rsidP="001B05D5">
            <w:pPr>
              <w:pStyle w:val="ECVLeftDetails"/>
              <w:jc w:val="left"/>
            </w:pPr>
          </w:p>
          <w:p w14:paraId="6D56206E" w14:textId="77777777" w:rsidR="001B05D5" w:rsidRDefault="001B05D5" w:rsidP="001B05D5">
            <w:pPr>
              <w:pStyle w:val="ECVLeftDetails"/>
              <w:jc w:val="center"/>
            </w:pPr>
          </w:p>
          <w:p w14:paraId="1C270457" w14:textId="77777777" w:rsidR="001B05D5" w:rsidRPr="001B05D5" w:rsidRDefault="001B05D5" w:rsidP="001B05D5">
            <w:pPr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Au</w:t>
            </w:r>
            <w:r w:rsidRPr="00DE4C2A">
              <w:rPr>
                <w:sz w:val="16"/>
                <w:szCs w:val="16"/>
                <w:lang w:val="it-IT"/>
              </w:rPr>
              <w:t>torizzo al trattamento dei miei dati personali ai sensi dell’art. 13 d. lgs 30 giugno 2003 n. 196 – “</w:t>
            </w:r>
            <w:proofErr w:type="spellStart"/>
            <w:r w:rsidRPr="00DE4C2A">
              <w:rPr>
                <w:sz w:val="16"/>
                <w:szCs w:val="16"/>
                <w:lang w:val="it-IT"/>
              </w:rPr>
              <w:t>Cdice</w:t>
            </w:r>
            <w:proofErr w:type="spellEnd"/>
            <w:r w:rsidRPr="00DE4C2A">
              <w:rPr>
                <w:sz w:val="16"/>
                <w:szCs w:val="16"/>
                <w:lang w:val="it-IT"/>
              </w:rPr>
              <w:t xml:space="preserve"> in materia di protezione dei dati personali e dell’art. 13 GDPR 679/16 – “Regolamento europeo sulla protezione dei dati person</w:t>
            </w:r>
            <w:r>
              <w:rPr>
                <w:sz w:val="16"/>
                <w:szCs w:val="16"/>
                <w:lang w:val="it-IT"/>
              </w:rPr>
              <w:t>ali.</w:t>
            </w:r>
          </w:p>
        </w:tc>
        <w:tc>
          <w:tcPr>
            <w:tcW w:w="595" w:type="dxa"/>
            <w:shd w:val="clear" w:color="auto" w:fill="auto"/>
          </w:tcPr>
          <w:p w14:paraId="1FDE3222" w14:textId="77777777" w:rsidR="00235CF8" w:rsidRDefault="00235CF8" w:rsidP="001B05D5">
            <w:pPr>
              <w:pStyle w:val="ECVSectionDetails"/>
            </w:pPr>
          </w:p>
          <w:p w14:paraId="2A36027E" w14:textId="77777777" w:rsidR="001B05D5" w:rsidRDefault="001B05D5" w:rsidP="001B05D5">
            <w:pPr>
              <w:pStyle w:val="ECVSectionDetails"/>
            </w:pPr>
          </w:p>
          <w:p w14:paraId="750A61D4" w14:textId="77777777" w:rsidR="001B05D5" w:rsidRDefault="001B05D5" w:rsidP="001B05D5">
            <w:pPr>
              <w:pStyle w:val="ECVSectionDetails"/>
            </w:pPr>
          </w:p>
          <w:p w14:paraId="2A57FBDA" w14:textId="77777777" w:rsidR="001B05D5" w:rsidRDefault="001B05D5" w:rsidP="001B05D5">
            <w:pPr>
              <w:pStyle w:val="ECVSectionDetails"/>
            </w:pPr>
          </w:p>
          <w:p w14:paraId="0C659B29" w14:textId="77777777" w:rsidR="001B05D5" w:rsidRDefault="001B05D5" w:rsidP="001B05D5">
            <w:pPr>
              <w:pStyle w:val="ECVSectionDetails"/>
            </w:pPr>
          </w:p>
          <w:p w14:paraId="30FE39E1" w14:textId="77777777" w:rsidR="001B05D5" w:rsidRDefault="001B05D5" w:rsidP="001B05D5">
            <w:pPr>
              <w:pStyle w:val="ECVSectionDetails"/>
            </w:pPr>
          </w:p>
          <w:p w14:paraId="23FF393E" w14:textId="77777777" w:rsidR="00235CF8" w:rsidRDefault="00235CF8" w:rsidP="001B05D5">
            <w:pPr>
              <w:pStyle w:val="ECVSectionDetails"/>
            </w:pPr>
          </w:p>
          <w:p w14:paraId="1143C476" w14:textId="77777777" w:rsidR="00235CF8" w:rsidRDefault="00235CF8" w:rsidP="001B05D5">
            <w:pPr>
              <w:pStyle w:val="ECVSectionDetails"/>
            </w:pPr>
          </w:p>
          <w:p w14:paraId="6FD49A89" w14:textId="77777777" w:rsidR="00235CF8" w:rsidRDefault="00235CF8" w:rsidP="001B05D5">
            <w:pPr>
              <w:pStyle w:val="ECVSectionDetails"/>
            </w:pPr>
          </w:p>
          <w:p w14:paraId="4A397866" w14:textId="77777777" w:rsidR="00235CF8" w:rsidRDefault="00235CF8" w:rsidP="001B05D5">
            <w:pPr>
              <w:pStyle w:val="ECVSectionDetails"/>
            </w:pPr>
          </w:p>
          <w:p w14:paraId="19CCB9FF" w14:textId="77777777" w:rsidR="00235CF8" w:rsidRDefault="00235CF8" w:rsidP="001B05D5">
            <w:pPr>
              <w:pStyle w:val="ECVSectionDetails"/>
            </w:pPr>
          </w:p>
          <w:p w14:paraId="5E08366A" w14:textId="77777777" w:rsidR="00235CF8" w:rsidRDefault="00235CF8" w:rsidP="001B05D5">
            <w:pPr>
              <w:pStyle w:val="ECVSectionDetails"/>
            </w:pPr>
          </w:p>
          <w:p w14:paraId="7C1C64FC" w14:textId="77777777" w:rsidR="00235CF8" w:rsidRDefault="00235CF8" w:rsidP="001B05D5">
            <w:pPr>
              <w:pStyle w:val="ECVSectionDetails"/>
            </w:pPr>
          </w:p>
          <w:p w14:paraId="685B07A3" w14:textId="77777777" w:rsidR="00235CF8" w:rsidRDefault="00235CF8" w:rsidP="001B05D5">
            <w:pPr>
              <w:pStyle w:val="ECVSectionDetails"/>
            </w:pPr>
          </w:p>
          <w:p w14:paraId="0740EE3B" w14:textId="77777777" w:rsidR="00235CF8" w:rsidRDefault="00235CF8" w:rsidP="001B05D5">
            <w:pPr>
              <w:pStyle w:val="ECVSectionDetails"/>
            </w:pPr>
          </w:p>
          <w:p w14:paraId="61000421" w14:textId="77777777" w:rsidR="00235CF8" w:rsidRDefault="00235CF8" w:rsidP="001B05D5">
            <w:pPr>
              <w:pStyle w:val="ECVSectionDetails"/>
            </w:pPr>
          </w:p>
          <w:p w14:paraId="58AB56C1" w14:textId="77777777" w:rsidR="00235CF8" w:rsidRDefault="00235CF8" w:rsidP="001B05D5">
            <w:pPr>
              <w:pStyle w:val="ECVSectionDetails"/>
            </w:pPr>
          </w:p>
          <w:p w14:paraId="402C121D" w14:textId="77777777" w:rsidR="00235CF8" w:rsidRDefault="00235CF8" w:rsidP="001B05D5">
            <w:pPr>
              <w:pStyle w:val="ECVSectionDetails"/>
            </w:pPr>
          </w:p>
          <w:p w14:paraId="75BFC0DE" w14:textId="77777777" w:rsidR="00235CF8" w:rsidRDefault="00235CF8" w:rsidP="001B05D5">
            <w:pPr>
              <w:pStyle w:val="ECVSectionDetails"/>
            </w:pPr>
          </w:p>
          <w:p w14:paraId="5856F8C9" w14:textId="77777777" w:rsidR="00235CF8" w:rsidRDefault="00235CF8" w:rsidP="001B05D5">
            <w:pPr>
              <w:pStyle w:val="ECVSectionDetails"/>
            </w:pPr>
          </w:p>
          <w:p w14:paraId="1B9325D7" w14:textId="77777777" w:rsidR="00235CF8" w:rsidRPr="0081622B" w:rsidRDefault="00235CF8" w:rsidP="001B05D5">
            <w:pPr>
              <w:pStyle w:val="ECVSectionDetails"/>
            </w:pPr>
          </w:p>
        </w:tc>
      </w:tr>
    </w:tbl>
    <w:p w14:paraId="0CE706FF" w14:textId="77777777" w:rsidR="00174C10" w:rsidRPr="00106EAD" w:rsidRDefault="00174C10" w:rsidP="001B05D5">
      <w:pPr>
        <w:rPr>
          <w:lang w:val="it-IT"/>
        </w:rPr>
      </w:pPr>
    </w:p>
    <w:sectPr w:rsidR="00174C10" w:rsidRPr="00106EAD" w:rsidSect="00106EAD">
      <w:headerReference w:type="default" r:id="rId16"/>
      <w:footerReference w:type="default" r:id="rId17"/>
      <w:headerReference w:type="first" r:id="rId18"/>
      <w:footerReference w:type="first" r:id="rId19"/>
      <w:pgSz w:w="11900" w:h="16840" w:code="9"/>
      <w:pgMar w:top="2268" w:right="1418" w:bottom="2359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B0288" w14:textId="77777777" w:rsidR="00160F77" w:rsidRDefault="00160F77" w:rsidP="00B210BD">
      <w:r>
        <w:separator/>
      </w:r>
    </w:p>
  </w:endnote>
  <w:endnote w:type="continuationSeparator" w:id="0">
    <w:p w14:paraId="06B9AB23" w14:textId="77777777" w:rsidR="00160F77" w:rsidRDefault="00160F77" w:rsidP="00B2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Yu Gothic"/>
    <w:charset w:val="80"/>
    <w:family w:val="swiss"/>
    <w:pitch w:val="default"/>
  </w:font>
  <w:font w:name="Montserrat-Bold">
    <w:altName w:val="Calibri"/>
    <w:panose1 w:val="00000000000000000000"/>
    <w:charset w:val="00"/>
    <w:family w:val="auto"/>
    <w:notTrueType/>
    <w:pitch w:val="variable"/>
    <w:sig w:usb0="2000020F" w:usb1="00000003" w:usb2="00000000" w:usb3="00000000" w:csb0="00000197" w:csb1="00000000"/>
  </w:font>
  <w:font w:name="Montserrat-SemiBold">
    <w:panose1 w:val="00000000000000000000"/>
    <w:charset w:val="00"/>
    <w:family w:val="auto"/>
    <w:notTrueType/>
    <w:pitch w:val="variable"/>
    <w:sig w:usb0="2000020F" w:usb1="00000003" w:usb2="00000000" w:usb3="00000000" w:csb0="00000197" w:csb1="00000000"/>
  </w:font>
  <w:font w:name="Montserrat-Regular">
    <w:panose1 w:val="00000000000000000000"/>
    <w:charset w:val="00"/>
    <w:family w:val="auto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EE4D9" w14:textId="77777777" w:rsidR="0001032B" w:rsidRPr="009F63A6" w:rsidRDefault="009F63A6" w:rsidP="009F63A6">
    <w:pPr>
      <w:pStyle w:val="Pidipagina"/>
      <w:tabs>
        <w:tab w:val="clear" w:pos="9072"/>
      </w:tabs>
      <w:spacing w:before="80"/>
      <w:ind w:right="-442"/>
      <w:jc w:val="right"/>
      <w:rPr>
        <w:sz w:val="14"/>
        <w:szCs w:val="14"/>
      </w:rPr>
    </w:pPr>
    <w:r w:rsidRPr="00C73142">
      <w:rPr>
        <w:sz w:val="14"/>
        <w:szCs w:val="14"/>
      </w:rPr>
      <w:fldChar w:fldCharType="begin"/>
    </w:r>
    <w:r w:rsidRPr="00C73142">
      <w:rPr>
        <w:sz w:val="14"/>
        <w:szCs w:val="14"/>
      </w:rPr>
      <w:instrText xml:space="preserve"> PAGE  \* Arabic  \* MERGEFORMAT </w:instrText>
    </w:r>
    <w:r w:rsidRPr="00C73142">
      <w:rPr>
        <w:sz w:val="14"/>
        <w:szCs w:val="14"/>
      </w:rPr>
      <w:fldChar w:fldCharType="separate"/>
    </w:r>
    <w:r w:rsidR="00174C10">
      <w:rPr>
        <w:noProof/>
        <w:sz w:val="14"/>
        <w:szCs w:val="14"/>
      </w:rPr>
      <w:t>2</w:t>
    </w:r>
    <w:r w:rsidRPr="00C73142">
      <w:rPr>
        <w:sz w:val="14"/>
        <w:szCs w:val="14"/>
      </w:rPr>
      <w:fldChar w:fldCharType="end"/>
    </w:r>
    <w:r w:rsidRPr="00C73142">
      <w:rPr>
        <w:sz w:val="14"/>
        <w:szCs w:val="14"/>
      </w:rPr>
      <w:t>/</w:t>
    </w:r>
    <w:r w:rsidRPr="00C73142">
      <w:rPr>
        <w:sz w:val="14"/>
        <w:szCs w:val="14"/>
      </w:rPr>
      <w:fldChar w:fldCharType="begin"/>
    </w:r>
    <w:r w:rsidRPr="00C73142">
      <w:rPr>
        <w:sz w:val="14"/>
        <w:szCs w:val="14"/>
      </w:rPr>
      <w:instrText xml:space="preserve"> NUMPAGES  \# "0" \* Arabic  \* MERGEFORMAT </w:instrText>
    </w:r>
    <w:r w:rsidRPr="00C73142">
      <w:rPr>
        <w:sz w:val="14"/>
        <w:szCs w:val="14"/>
      </w:rPr>
      <w:fldChar w:fldCharType="separate"/>
    </w:r>
    <w:r w:rsidR="00174C10">
      <w:rPr>
        <w:noProof/>
        <w:sz w:val="14"/>
        <w:szCs w:val="14"/>
      </w:rPr>
      <w:t>2</w:t>
    </w:r>
    <w:r w:rsidRPr="00C73142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41005" w14:textId="77777777" w:rsidR="0001032B" w:rsidRPr="00987ED6" w:rsidRDefault="00A3223F" w:rsidP="00EC211D">
    <w:pPr>
      <w:pStyle w:val="Paragraphestandard"/>
      <w:tabs>
        <w:tab w:val="left" w:pos="-14"/>
      </w:tabs>
      <w:spacing w:line="312" w:lineRule="auto"/>
      <w:ind w:left="-340"/>
      <w:rPr>
        <w:rFonts w:ascii="Verdana" w:hAnsi="Verdana" w:cs="Montserrat-Bold"/>
        <w:b/>
        <w:bCs/>
        <w:color w:val="000000" w:themeColor="text1"/>
        <w:sz w:val="18"/>
        <w:szCs w:val="18"/>
        <w:lang w:val="de-DE"/>
      </w:rPr>
    </w:pPr>
    <w:proofErr w:type="spellStart"/>
    <w:r w:rsidRPr="009F2BDC">
      <w:rPr>
        <w:rFonts w:ascii="Verdana" w:hAnsi="Verdana" w:cs="Montserrat-Bold"/>
        <w:b/>
        <w:bCs/>
        <w:color w:val="FFFFFF" w:themeColor="background1"/>
        <w:sz w:val="18"/>
        <w:szCs w:val="18"/>
        <w:lang w:val="de-DE"/>
      </w:rPr>
      <w:t>Prename</w:t>
    </w:r>
    <w:proofErr w:type="spellEnd"/>
    <w:r w:rsidRPr="009F2BDC">
      <w:rPr>
        <w:rFonts w:ascii="Verdana" w:hAnsi="Verdana" w:cs="Montserrat-Bold"/>
        <w:b/>
        <w:bCs/>
        <w:color w:val="FFFFFF" w:themeColor="background1"/>
        <w:sz w:val="18"/>
        <w:szCs w:val="18"/>
        <w:lang w:val="de-DE"/>
      </w:rPr>
      <w:t xml:space="preserve"> </w:t>
    </w:r>
    <w:proofErr w:type="spellStart"/>
    <w:r w:rsidRPr="009F2BDC">
      <w:rPr>
        <w:rFonts w:ascii="Verdana" w:hAnsi="Verdana" w:cs="Montserrat-Bold"/>
        <w:b/>
        <w:bCs/>
        <w:color w:val="FFFFFF" w:themeColor="background1"/>
        <w:sz w:val="18"/>
        <w:szCs w:val="18"/>
        <w:lang w:val="de-DE"/>
      </w:rPr>
      <w:t>Surname</w:t>
    </w:r>
    <w:proofErr w:type="spellEnd"/>
  </w:p>
  <w:p w14:paraId="70D766BB" w14:textId="77777777" w:rsidR="0001032B" w:rsidRPr="009F2BDC" w:rsidRDefault="00A3223F" w:rsidP="00EC211D">
    <w:pPr>
      <w:pStyle w:val="Pidipagina"/>
      <w:tabs>
        <w:tab w:val="left" w:pos="-14"/>
      </w:tabs>
      <w:spacing w:line="312" w:lineRule="auto"/>
      <w:ind w:left="-340"/>
      <w:rPr>
        <w:rFonts w:cs="Montserrat-SemiBold"/>
        <w:b/>
        <w:bCs/>
        <w:color w:val="FFFFFF" w:themeColor="background1"/>
        <w:sz w:val="15"/>
        <w:szCs w:val="15"/>
        <w:lang w:val="de-DE"/>
      </w:rPr>
    </w:pPr>
    <w:r w:rsidRPr="009F2BDC">
      <w:rPr>
        <w:rFonts w:cs="Montserrat-SemiBold"/>
        <w:b/>
        <w:bCs/>
        <w:color w:val="FFFFFF" w:themeColor="background1"/>
        <w:sz w:val="15"/>
        <w:szCs w:val="15"/>
        <w:lang w:val="de-DE"/>
      </w:rPr>
      <w:t>Tit</w:t>
    </w:r>
    <w:r w:rsidR="004A36F9" w:rsidRPr="009F2BDC">
      <w:rPr>
        <w:rFonts w:cs="Montserrat-SemiBold"/>
        <w:b/>
        <w:bCs/>
        <w:color w:val="FFFFFF" w:themeColor="background1"/>
        <w:sz w:val="15"/>
        <w:szCs w:val="15"/>
        <w:lang w:val="de-DE"/>
      </w:rPr>
      <w:t>l</w:t>
    </w:r>
    <w:r w:rsidRPr="009F2BDC">
      <w:rPr>
        <w:rFonts w:cs="Montserrat-SemiBold"/>
        <w:b/>
        <w:bCs/>
        <w:color w:val="FFFFFF" w:themeColor="background1"/>
        <w:sz w:val="15"/>
        <w:szCs w:val="15"/>
        <w:lang w:val="de-DE"/>
      </w:rPr>
      <w:t>e</w:t>
    </w:r>
  </w:p>
  <w:p w14:paraId="128D08C0" w14:textId="77777777" w:rsidR="0001032B" w:rsidRDefault="00EB199A" w:rsidP="00EC211D">
    <w:pPr>
      <w:pStyle w:val="Pidipagina"/>
      <w:tabs>
        <w:tab w:val="left" w:pos="-98"/>
      </w:tabs>
      <w:spacing w:line="312" w:lineRule="auto"/>
      <w:ind w:left="-340"/>
      <w:rPr>
        <w:rFonts w:cs="Montserrat-Regular"/>
        <w:color w:val="000000" w:themeColor="text1"/>
        <w:sz w:val="14"/>
        <w:szCs w:val="14"/>
        <w:lang w:val="de-DE"/>
      </w:rPr>
    </w:pPr>
    <w:r w:rsidRPr="009F2BDC">
      <w:rPr>
        <w:rFonts w:cs="Montserrat-Regular"/>
        <w:color w:val="FFFFFF" w:themeColor="background1"/>
        <w:sz w:val="14"/>
        <w:szCs w:val="14"/>
        <w:lang w:val="de-DE"/>
      </w:rPr>
      <w:t>T.</w:t>
    </w:r>
    <w:r w:rsidR="00C73142" w:rsidRPr="009F2BDC">
      <w:rPr>
        <w:rFonts w:cs="Montserrat-Regular"/>
        <w:color w:val="FFFFFF" w:themeColor="background1"/>
        <w:sz w:val="14"/>
        <w:szCs w:val="14"/>
        <w:lang w:val="de-DE"/>
      </w:rPr>
      <w:tab/>
    </w:r>
    <w:r w:rsidR="0001032B" w:rsidRPr="009F2BDC">
      <w:rPr>
        <w:rFonts w:cs="Montserrat-Regular"/>
        <w:color w:val="FFFFFF" w:themeColor="background1"/>
        <w:sz w:val="14"/>
        <w:szCs w:val="14"/>
        <w:lang w:val="de-DE"/>
      </w:rPr>
      <w:t>+</w:t>
    </w:r>
    <w:r w:rsidR="00A3223F" w:rsidRPr="009F2BDC">
      <w:rPr>
        <w:rFonts w:cs="Montserrat-Regular"/>
        <w:color w:val="FFFFFF" w:themeColor="background1"/>
        <w:sz w:val="14"/>
        <w:szCs w:val="14"/>
        <w:lang w:val="de-DE"/>
      </w:rPr>
      <w:t>XX</w:t>
    </w:r>
    <w:r w:rsidR="0001032B" w:rsidRPr="009F2BDC">
      <w:rPr>
        <w:rFonts w:cs="Montserrat-Regular"/>
        <w:color w:val="FFFFFF" w:themeColor="background1"/>
        <w:sz w:val="14"/>
        <w:szCs w:val="14"/>
        <w:lang w:val="de-DE"/>
      </w:rPr>
      <w:t xml:space="preserve"> </w:t>
    </w:r>
    <w:r w:rsidR="00A3223F" w:rsidRPr="009F2BDC">
      <w:rPr>
        <w:rFonts w:cs="Montserrat-Regular"/>
        <w:color w:val="FFFFFF" w:themeColor="background1"/>
        <w:sz w:val="14"/>
        <w:szCs w:val="14"/>
        <w:lang w:val="de-DE"/>
      </w:rPr>
      <w:t>XXXX XXXX</w:t>
    </w:r>
    <w:r w:rsidR="004A36F9" w:rsidRPr="009F2BDC">
      <w:rPr>
        <w:rFonts w:cs="Montserrat-Regular"/>
        <w:color w:val="FFFFFF" w:themeColor="background1"/>
        <w:sz w:val="14"/>
        <w:szCs w:val="14"/>
        <w:lang w:val="de-DE"/>
      </w:rPr>
      <w:t>-</w:t>
    </w:r>
    <w:r w:rsidR="00C73142" w:rsidRPr="009F2BDC">
      <w:rPr>
        <w:rFonts w:cs="Montserrat-Regular"/>
        <w:color w:val="FFFFFF" w:themeColor="background1"/>
        <w:sz w:val="14"/>
        <w:szCs w:val="14"/>
        <w:lang w:val="de-DE"/>
      </w:rPr>
      <w:t>XX</w:t>
    </w:r>
  </w:p>
  <w:p w14:paraId="4795681E" w14:textId="77777777" w:rsidR="00C73142" w:rsidRPr="00C73142" w:rsidRDefault="00C73142" w:rsidP="00EC211D">
    <w:pPr>
      <w:pStyle w:val="Pidipagina"/>
      <w:tabs>
        <w:tab w:val="left" w:pos="-98"/>
      </w:tabs>
      <w:spacing w:line="312" w:lineRule="auto"/>
      <w:ind w:left="-340"/>
      <w:rPr>
        <w:rFonts w:cs="Montserrat-Regular"/>
        <w:color w:val="000000" w:themeColor="text1"/>
        <w:sz w:val="14"/>
        <w:szCs w:val="14"/>
      </w:rPr>
    </w:pPr>
    <w:r w:rsidRPr="009F2BDC">
      <w:rPr>
        <w:rFonts w:cs="Montserrat-Regular"/>
        <w:color w:val="FFFFFF" w:themeColor="background1"/>
        <w:sz w:val="14"/>
        <w:szCs w:val="14"/>
      </w:rPr>
      <w:t>M.</w:t>
    </w:r>
    <w:r w:rsidRPr="009F2BDC">
      <w:rPr>
        <w:rFonts w:cs="Montserrat-Regular"/>
        <w:color w:val="FFFFFF" w:themeColor="background1"/>
        <w:sz w:val="14"/>
        <w:szCs w:val="14"/>
      </w:rPr>
      <w:tab/>
      <w:t>+</w:t>
    </w:r>
    <w:r w:rsidR="00A3223F" w:rsidRPr="009F2BDC">
      <w:rPr>
        <w:rFonts w:cs="Montserrat-Regular"/>
        <w:color w:val="FFFFFF" w:themeColor="background1"/>
        <w:sz w:val="14"/>
        <w:szCs w:val="14"/>
      </w:rPr>
      <w:t>XX</w:t>
    </w:r>
    <w:r w:rsidRPr="009F2BDC">
      <w:rPr>
        <w:rFonts w:cs="Montserrat-Regular"/>
        <w:color w:val="FFFFFF" w:themeColor="background1"/>
        <w:sz w:val="14"/>
        <w:szCs w:val="14"/>
      </w:rPr>
      <w:t xml:space="preserve"> XXXX XXXXXX</w:t>
    </w:r>
  </w:p>
  <w:p w14:paraId="49C833D8" w14:textId="77777777" w:rsidR="0001032B" w:rsidRPr="00C73142" w:rsidRDefault="00A3223F" w:rsidP="00EC211D">
    <w:pPr>
      <w:pStyle w:val="Pidipagina"/>
      <w:tabs>
        <w:tab w:val="left" w:pos="-14"/>
      </w:tabs>
      <w:spacing w:line="312" w:lineRule="auto"/>
      <w:ind w:left="-340"/>
      <w:rPr>
        <w:rFonts w:cs="Montserrat-Regular"/>
        <w:color w:val="000000" w:themeColor="text1"/>
        <w:sz w:val="14"/>
        <w:szCs w:val="14"/>
      </w:rPr>
    </w:pPr>
    <w:r w:rsidRPr="009F2BDC">
      <w:rPr>
        <w:rFonts w:cs="Montserrat-Regular"/>
        <w:color w:val="FFFFFF" w:themeColor="background1"/>
        <w:sz w:val="14"/>
        <w:szCs w:val="14"/>
      </w:rPr>
      <w:t>prename.surname</w:t>
    </w:r>
    <w:r w:rsidR="0001032B" w:rsidRPr="009F2BDC">
      <w:rPr>
        <w:rFonts w:cs="Montserrat-Regular"/>
        <w:color w:val="FFFFFF" w:themeColor="background1"/>
        <w:sz w:val="14"/>
        <w:szCs w:val="14"/>
      </w:rPr>
      <w:t>@</w:t>
    </w:r>
    <w:r w:rsidR="00174C10" w:rsidRPr="009F2BDC">
      <w:rPr>
        <w:rFonts w:cs="Montserrat-Regular"/>
        <w:color w:val="FFFFFF" w:themeColor="background1"/>
        <w:sz w:val="14"/>
        <w:szCs w:val="14"/>
      </w:rPr>
      <w:t>exple</w:t>
    </w:r>
    <w:r w:rsidR="0001032B" w:rsidRPr="009F2BDC">
      <w:rPr>
        <w:rFonts w:cs="Montserrat-Regular"/>
        <w:color w:val="FFFFFF" w:themeColor="background1"/>
        <w:sz w:val="14"/>
        <w:szCs w:val="14"/>
      </w:rPr>
      <w:t>ogroup.com</w:t>
    </w:r>
  </w:p>
  <w:p w14:paraId="2079C35B" w14:textId="77777777" w:rsidR="00C73142" w:rsidRPr="00C73142" w:rsidRDefault="00A3223F" w:rsidP="00A3223F">
    <w:pPr>
      <w:pStyle w:val="Pidipagina"/>
      <w:tabs>
        <w:tab w:val="clear" w:pos="9072"/>
        <w:tab w:val="left" w:pos="7215"/>
        <w:tab w:val="right" w:pos="9506"/>
      </w:tabs>
      <w:spacing w:before="80"/>
      <w:ind w:right="-442"/>
      <w:rPr>
        <w:sz w:val="14"/>
        <w:szCs w:val="14"/>
      </w:rPr>
    </w:pP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 w:rsidR="00C73142" w:rsidRPr="00C73142">
      <w:rPr>
        <w:sz w:val="14"/>
        <w:szCs w:val="14"/>
      </w:rPr>
      <w:fldChar w:fldCharType="begin"/>
    </w:r>
    <w:r w:rsidR="00C73142" w:rsidRPr="00C73142">
      <w:rPr>
        <w:sz w:val="14"/>
        <w:szCs w:val="14"/>
      </w:rPr>
      <w:instrText xml:space="preserve"> PAGE  \* Arabic  \* MERGEFORMAT </w:instrText>
    </w:r>
    <w:r w:rsidR="00C73142" w:rsidRPr="00C73142">
      <w:rPr>
        <w:sz w:val="14"/>
        <w:szCs w:val="14"/>
      </w:rPr>
      <w:fldChar w:fldCharType="separate"/>
    </w:r>
    <w:r w:rsidR="00EC211D">
      <w:rPr>
        <w:noProof/>
        <w:sz w:val="14"/>
        <w:szCs w:val="14"/>
      </w:rPr>
      <w:t>1</w:t>
    </w:r>
    <w:r w:rsidR="00C73142" w:rsidRPr="00C73142">
      <w:rPr>
        <w:sz w:val="14"/>
        <w:szCs w:val="14"/>
      </w:rPr>
      <w:fldChar w:fldCharType="end"/>
    </w:r>
    <w:r w:rsidR="00C73142" w:rsidRPr="00C73142">
      <w:rPr>
        <w:sz w:val="14"/>
        <w:szCs w:val="14"/>
      </w:rPr>
      <w:t>/</w:t>
    </w:r>
    <w:r w:rsidR="00C73142" w:rsidRPr="00C73142">
      <w:rPr>
        <w:sz w:val="14"/>
        <w:szCs w:val="14"/>
      </w:rPr>
      <w:fldChar w:fldCharType="begin"/>
    </w:r>
    <w:r w:rsidR="00C73142" w:rsidRPr="00C73142">
      <w:rPr>
        <w:sz w:val="14"/>
        <w:szCs w:val="14"/>
      </w:rPr>
      <w:instrText xml:space="preserve"> NUMPAGES  \# "0" \* Arabic  \* MERGEFORMAT </w:instrText>
    </w:r>
    <w:r w:rsidR="00C73142" w:rsidRPr="00C73142">
      <w:rPr>
        <w:sz w:val="14"/>
        <w:szCs w:val="14"/>
      </w:rPr>
      <w:fldChar w:fldCharType="separate"/>
    </w:r>
    <w:r w:rsidR="00EC211D">
      <w:rPr>
        <w:noProof/>
        <w:sz w:val="14"/>
        <w:szCs w:val="14"/>
      </w:rPr>
      <w:t>1</w:t>
    </w:r>
    <w:r w:rsidR="00C73142" w:rsidRPr="00C73142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34617" w14:textId="77777777" w:rsidR="00160F77" w:rsidRDefault="00160F77" w:rsidP="00B210BD">
      <w:r>
        <w:separator/>
      </w:r>
    </w:p>
  </w:footnote>
  <w:footnote w:type="continuationSeparator" w:id="0">
    <w:p w14:paraId="17E8F14D" w14:textId="77777777" w:rsidR="00160F77" w:rsidRDefault="00160F77" w:rsidP="00B21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A2A1A" w14:textId="28C4AE2E" w:rsidR="00B210BD" w:rsidRDefault="00C73FC0" w:rsidP="00035BDB">
    <w:pPr>
      <w:pStyle w:val="Intestazione"/>
      <w:ind w:left="-378"/>
    </w:pPr>
    <w:r>
      <w:rPr>
        <w:noProof/>
        <w:lang w:val="it-IT" w:eastAsia="it-IT"/>
      </w:rPr>
      <w:drawing>
        <wp:anchor distT="0" distB="0" distL="114300" distR="114300" simplePos="0" relativeHeight="251661312" behindDoc="0" locked="0" layoutInCell="1" allowOverlap="1" wp14:anchorId="1C5AD8FB" wp14:editId="2271A68B">
          <wp:simplePos x="0" y="0"/>
          <wp:positionH relativeFrom="page">
            <wp:posOffset>565150</wp:posOffset>
          </wp:positionH>
          <wp:positionV relativeFrom="page">
            <wp:posOffset>400050</wp:posOffset>
          </wp:positionV>
          <wp:extent cx="1843200" cy="608400"/>
          <wp:effectExtent l="0" t="0" r="0" b="0"/>
          <wp:wrapNone/>
          <wp:docPr id="38218074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pleo-logo-rgb-purpl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200" cy="60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93211" w14:textId="33874377" w:rsidR="0001032B" w:rsidRDefault="00C73FC0" w:rsidP="00AA0520">
    <w:pPr>
      <w:pStyle w:val="Intestazione"/>
      <w:ind w:left="-350"/>
    </w:pPr>
    <w:r>
      <w:rPr>
        <w:noProof/>
        <w:lang w:val="it-IT" w:eastAsia="it-IT"/>
      </w:rPr>
      <w:drawing>
        <wp:anchor distT="0" distB="0" distL="114300" distR="114300" simplePos="0" relativeHeight="251659264" behindDoc="0" locked="0" layoutInCell="1" allowOverlap="1" wp14:anchorId="6733F1E9" wp14:editId="721B9F8C">
          <wp:simplePos x="0" y="0"/>
          <wp:positionH relativeFrom="page">
            <wp:posOffset>534670</wp:posOffset>
          </wp:positionH>
          <wp:positionV relativeFrom="page">
            <wp:posOffset>346710</wp:posOffset>
          </wp:positionV>
          <wp:extent cx="1843200" cy="6084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pleo-logo-rgb-purpl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200" cy="60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 w16cid:durableId="22881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DC"/>
    <w:rsid w:val="0001032B"/>
    <w:rsid w:val="0002502C"/>
    <w:rsid w:val="00035BDB"/>
    <w:rsid w:val="00055DE5"/>
    <w:rsid w:val="00097953"/>
    <w:rsid w:val="000A0554"/>
    <w:rsid w:val="000B436A"/>
    <w:rsid w:val="000C6EA5"/>
    <w:rsid w:val="000E50B9"/>
    <w:rsid w:val="000F24B3"/>
    <w:rsid w:val="00100982"/>
    <w:rsid w:val="00106C6A"/>
    <w:rsid w:val="00106EAD"/>
    <w:rsid w:val="001168BB"/>
    <w:rsid w:val="001419E8"/>
    <w:rsid w:val="0016063E"/>
    <w:rsid w:val="00160F77"/>
    <w:rsid w:val="00174C10"/>
    <w:rsid w:val="00183BC5"/>
    <w:rsid w:val="001B05D5"/>
    <w:rsid w:val="001B2863"/>
    <w:rsid w:val="001B2D80"/>
    <w:rsid w:val="001B342C"/>
    <w:rsid w:val="00206196"/>
    <w:rsid w:val="0021651B"/>
    <w:rsid w:val="00221D4F"/>
    <w:rsid w:val="00235CF8"/>
    <w:rsid w:val="00240332"/>
    <w:rsid w:val="002732F7"/>
    <w:rsid w:val="002734E8"/>
    <w:rsid w:val="002B2CE6"/>
    <w:rsid w:val="00310571"/>
    <w:rsid w:val="00364724"/>
    <w:rsid w:val="003776D7"/>
    <w:rsid w:val="0039616C"/>
    <w:rsid w:val="003A2124"/>
    <w:rsid w:val="003A2AEC"/>
    <w:rsid w:val="003B02D8"/>
    <w:rsid w:val="003C261B"/>
    <w:rsid w:val="003E1D33"/>
    <w:rsid w:val="0042539E"/>
    <w:rsid w:val="00437C97"/>
    <w:rsid w:val="00452EB9"/>
    <w:rsid w:val="00460455"/>
    <w:rsid w:val="0048303C"/>
    <w:rsid w:val="00484344"/>
    <w:rsid w:val="004850DA"/>
    <w:rsid w:val="00497ABD"/>
    <w:rsid w:val="004A36F9"/>
    <w:rsid w:val="004C5780"/>
    <w:rsid w:val="004E6E83"/>
    <w:rsid w:val="00521F72"/>
    <w:rsid w:val="005408D0"/>
    <w:rsid w:val="00545694"/>
    <w:rsid w:val="00545E7B"/>
    <w:rsid w:val="00547B46"/>
    <w:rsid w:val="00565582"/>
    <w:rsid w:val="005667FB"/>
    <w:rsid w:val="005D65B6"/>
    <w:rsid w:val="00600E2B"/>
    <w:rsid w:val="006060E3"/>
    <w:rsid w:val="00611248"/>
    <w:rsid w:val="00660F26"/>
    <w:rsid w:val="006701B6"/>
    <w:rsid w:val="0069752C"/>
    <w:rsid w:val="0070234C"/>
    <w:rsid w:val="00793D78"/>
    <w:rsid w:val="007C61F5"/>
    <w:rsid w:val="00811677"/>
    <w:rsid w:val="00820D69"/>
    <w:rsid w:val="00840B0A"/>
    <w:rsid w:val="008413F8"/>
    <w:rsid w:val="00854CB0"/>
    <w:rsid w:val="0086395D"/>
    <w:rsid w:val="00876D91"/>
    <w:rsid w:val="00887997"/>
    <w:rsid w:val="008E432A"/>
    <w:rsid w:val="00922CC2"/>
    <w:rsid w:val="009236A0"/>
    <w:rsid w:val="009249BF"/>
    <w:rsid w:val="0094569D"/>
    <w:rsid w:val="00951CD7"/>
    <w:rsid w:val="00977266"/>
    <w:rsid w:val="009858B4"/>
    <w:rsid w:val="00987B8A"/>
    <w:rsid w:val="00987ED6"/>
    <w:rsid w:val="0099255D"/>
    <w:rsid w:val="009D2E5E"/>
    <w:rsid w:val="009F2BDC"/>
    <w:rsid w:val="009F63A6"/>
    <w:rsid w:val="00A06312"/>
    <w:rsid w:val="00A3223F"/>
    <w:rsid w:val="00A91F7C"/>
    <w:rsid w:val="00AA0520"/>
    <w:rsid w:val="00AA14EC"/>
    <w:rsid w:val="00AB2274"/>
    <w:rsid w:val="00AC2BEF"/>
    <w:rsid w:val="00AF6DBE"/>
    <w:rsid w:val="00B210BD"/>
    <w:rsid w:val="00B21AB0"/>
    <w:rsid w:val="00B37307"/>
    <w:rsid w:val="00B40CDF"/>
    <w:rsid w:val="00B41B59"/>
    <w:rsid w:val="00B602E8"/>
    <w:rsid w:val="00B6101C"/>
    <w:rsid w:val="00B671AA"/>
    <w:rsid w:val="00B750D8"/>
    <w:rsid w:val="00BA0E21"/>
    <w:rsid w:val="00BC69A7"/>
    <w:rsid w:val="00BC7989"/>
    <w:rsid w:val="00C53D70"/>
    <w:rsid w:val="00C73142"/>
    <w:rsid w:val="00C73FC0"/>
    <w:rsid w:val="00CB0976"/>
    <w:rsid w:val="00CE5C3B"/>
    <w:rsid w:val="00CF2F69"/>
    <w:rsid w:val="00D00DA9"/>
    <w:rsid w:val="00D7328B"/>
    <w:rsid w:val="00DA5A9D"/>
    <w:rsid w:val="00DC055D"/>
    <w:rsid w:val="00DD3DB1"/>
    <w:rsid w:val="00DE17FC"/>
    <w:rsid w:val="00DE4C2A"/>
    <w:rsid w:val="00E04AD0"/>
    <w:rsid w:val="00E46ECB"/>
    <w:rsid w:val="00E476F7"/>
    <w:rsid w:val="00E74577"/>
    <w:rsid w:val="00E76F7F"/>
    <w:rsid w:val="00EB199A"/>
    <w:rsid w:val="00EB45E6"/>
    <w:rsid w:val="00EB7481"/>
    <w:rsid w:val="00EC211D"/>
    <w:rsid w:val="00ED2B84"/>
    <w:rsid w:val="00ED3274"/>
    <w:rsid w:val="00F323B3"/>
    <w:rsid w:val="00F61822"/>
    <w:rsid w:val="00F62062"/>
    <w:rsid w:val="00F8302F"/>
    <w:rsid w:val="00FA66C0"/>
    <w:rsid w:val="00FC2E42"/>
    <w:rsid w:val="00FE7EF5"/>
    <w:rsid w:val="00FF608E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294FD"/>
  <w15:chartTrackingRefBased/>
  <w15:docId w15:val="{52D283EA-F4BF-4D54-A9B6-553D2968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rsid w:val="00221D4F"/>
    <w:rPr>
      <w:rFonts w:ascii="Verdana" w:hAnsi="Verdana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FF6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B2F99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60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11F65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6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B2F99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F60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B2F99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60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11F65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FF60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11F65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FF60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FF60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0BD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0BD"/>
  </w:style>
  <w:style w:type="paragraph" w:styleId="Pidipagina">
    <w:name w:val="footer"/>
    <w:basedOn w:val="Normale"/>
    <w:link w:val="PidipaginaCarattere"/>
    <w:unhideWhenUsed/>
    <w:rsid w:val="00B210BD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rsid w:val="00B210BD"/>
  </w:style>
  <w:style w:type="paragraph" w:styleId="NormaleWeb">
    <w:name w:val="Normal (Web)"/>
    <w:basedOn w:val="Normale"/>
    <w:link w:val="NormaleWebCarattere"/>
    <w:uiPriority w:val="99"/>
    <w:semiHidden/>
    <w:unhideWhenUsed/>
    <w:rsid w:val="00B210B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customStyle="1" w:styleId="Paragraphestandard">
    <w:name w:val="[Paragraphe standard]"/>
    <w:basedOn w:val="Normale"/>
    <w:uiPriority w:val="99"/>
    <w:rsid w:val="00B210B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01032B"/>
    <w:rPr>
      <w:color w:val="6846C6" w:themeColor="hyperlink"/>
      <w:u w:val="single"/>
    </w:rPr>
  </w:style>
  <w:style w:type="paragraph" w:customStyle="1" w:styleId="EinfacherAbsatz">
    <w:name w:val="[Einfacher Absatz]"/>
    <w:basedOn w:val="Normale"/>
    <w:uiPriority w:val="99"/>
    <w:rsid w:val="00E7457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de-DE"/>
    </w:rPr>
  </w:style>
  <w:style w:type="paragraph" w:customStyle="1" w:styleId="Lettertext">
    <w:name w:val="Letter text"/>
    <w:link w:val="LettertextChar"/>
    <w:qFormat/>
    <w:rsid w:val="00EB45E6"/>
    <w:pPr>
      <w:shd w:val="clear" w:color="auto" w:fill="FFFFFF"/>
      <w:spacing w:after="225" w:line="312" w:lineRule="auto"/>
      <w:ind w:left="2041" w:right="-431"/>
    </w:pPr>
    <w:rPr>
      <w:rFonts w:ascii="Verdana" w:hAnsi="Verdana" w:cs="Times New Roman"/>
      <w:color w:val="000000"/>
      <w:sz w:val="18"/>
      <w:szCs w:val="18"/>
      <w:lang w:eastAsia="fr-FR"/>
    </w:rPr>
  </w:style>
  <w:style w:type="character" w:customStyle="1" w:styleId="NormaleWebCarattere">
    <w:name w:val="Normale (Web) Carattere"/>
    <w:basedOn w:val="Carpredefinitoparagrafo"/>
    <w:link w:val="NormaleWeb"/>
    <w:uiPriority w:val="99"/>
    <w:semiHidden/>
    <w:rsid w:val="004A36F9"/>
    <w:rPr>
      <w:rFonts w:ascii="Times New Roman" w:hAnsi="Times New Roman" w:cs="Times New Roman"/>
      <w:lang w:eastAsia="fr-FR"/>
    </w:rPr>
  </w:style>
  <w:style w:type="character" w:customStyle="1" w:styleId="LettertextChar">
    <w:name w:val="Letter text Char"/>
    <w:basedOn w:val="NormaleWebCarattere"/>
    <w:link w:val="Lettertext"/>
    <w:rsid w:val="00EB45E6"/>
    <w:rPr>
      <w:rFonts w:ascii="Verdana" w:hAnsi="Verdana" w:cs="Times New Roman"/>
      <w:color w:val="000000"/>
      <w:sz w:val="18"/>
      <w:szCs w:val="18"/>
      <w:shd w:val="clear" w:color="auto" w:fill="FFFFFF"/>
      <w:lang w:eastAsia="fr-FR"/>
    </w:rPr>
  </w:style>
  <w:style w:type="paragraph" w:customStyle="1" w:styleId="Recipientsaddress">
    <w:name w:val="Recipient's address"/>
    <w:next w:val="Lettertext"/>
    <w:link w:val="RecipientsaddressChar"/>
    <w:qFormat/>
    <w:rsid w:val="000C6EA5"/>
    <w:pPr>
      <w:spacing w:line="312" w:lineRule="auto"/>
    </w:pPr>
    <w:rPr>
      <w:rFonts w:ascii="Verdana" w:hAnsi="Verdana"/>
      <w:b/>
      <w:bCs/>
      <w:sz w:val="20"/>
      <w:szCs w:val="20"/>
      <w:lang w:val="de-DE"/>
    </w:rPr>
  </w:style>
  <w:style w:type="paragraph" w:customStyle="1" w:styleId="DateCityObject">
    <w:name w:val="Date City Object"/>
    <w:next w:val="Lettertext"/>
    <w:link w:val="DateCityObjectChar"/>
    <w:qFormat/>
    <w:rsid w:val="000C6EA5"/>
    <w:pPr>
      <w:spacing w:line="312" w:lineRule="auto"/>
      <w:ind w:left="2268" w:right="-432"/>
      <w:jc w:val="right"/>
    </w:pPr>
    <w:rPr>
      <w:rFonts w:ascii="Verdana" w:hAnsi="Verdana"/>
      <w:b/>
      <w:bCs/>
      <w:sz w:val="18"/>
      <w:szCs w:val="18"/>
      <w:lang w:val="de-DE"/>
    </w:rPr>
  </w:style>
  <w:style w:type="character" w:customStyle="1" w:styleId="RecipientsaddressChar">
    <w:name w:val="Recipient's address Char"/>
    <w:basedOn w:val="Carpredefinitoparagrafo"/>
    <w:link w:val="Recipientsaddress"/>
    <w:rsid w:val="000C6EA5"/>
    <w:rPr>
      <w:rFonts w:ascii="Verdana" w:hAnsi="Verdana"/>
      <w:b/>
      <w:bCs/>
      <w:sz w:val="20"/>
      <w:szCs w:val="20"/>
      <w:lang w:val="de-DE"/>
    </w:rPr>
  </w:style>
  <w:style w:type="character" w:styleId="Menzionenonrisolta">
    <w:name w:val="Unresolved Mention"/>
    <w:basedOn w:val="Carpredefinitoparagrafo"/>
    <w:uiPriority w:val="99"/>
    <w:rsid w:val="001419E8"/>
    <w:rPr>
      <w:color w:val="808080"/>
      <w:shd w:val="clear" w:color="auto" w:fill="E6E6E6"/>
    </w:rPr>
  </w:style>
  <w:style w:type="character" w:customStyle="1" w:styleId="DateCityObjectChar">
    <w:name w:val="Date City Object Char"/>
    <w:basedOn w:val="Carpredefinitoparagrafo"/>
    <w:link w:val="DateCityObject"/>
    <w:rsid w:val="000C6EA5"/>
    <w:rPr>
      <w:rFonts w:ascii="Verdana" w:hAnsi="Verdana"/>
      <w:b/>
      <w:bCs/>
      <w:sz w:val="18"/>
      <w:szCs w:val="18"/>
      <w:lang w:val="de-D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19E8"/>
    <w:rPr>
      <w:color w:val="23B3D9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3223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3223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3223F"/>
    <w:rPr>
      <w:rFonts w:ascii="Verdana" w:hAnsi="Verdan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3223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3223F"/>
    <w:rPr>
      <w:rFonts w:ascii="Verdana" w:hAnsi="Verdana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23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23F"/>
    <w:rPr>
      <w:rFonts w:ascii="Segoe UI" w:hAnsi="Segoe UI" w:cs="Segoe UI"/>
      <w:sz w:val="18"/>
      <w:szCs w:val="18"/>
    </w:rPr>
  </w:style>
  <w:style w:type="character" w:customStyle="1" w:styleId="ECVHeadingContactDetails">
    <w:name w:val="_ECV_HeadingContactDetails"/>
    <w:rsid w:val="00106EAD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106EAD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e"/>
    <w:rsid w:val="00106EAD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lang w:val="it-IT" w:eastAsia="hi-IN" w:bidi="hi-IN"/>
    </w:rPr>
  </w:style>
  <w:style w:type="paragraph" w:customStyle="1" w:styleId="ECVRightColumn">
    <w:name w:val="_ECV_RightColumn"/>
    <w:basedOn w:val="Normale"/>
    <w:rsid w:val="00106EAD"/>
    <w:pPr>
      <w:widowControl w:val="0"/>
      <w:suppressLineNumbers/>
      <w:suppressAutoHyphens/>
      <w:spacing w:before="62"/>
    </w:pPr>
    <w:rPr>
      <w:rFonts w:ascii="Arial" w:eastAsia="SimSun" w:hAnsi="Arial" w:cs="Mangal"/>
      <w:color w:val="404040"/>
      <w:spacing w:val="-6"/>
      <w:kern w:val="1"/>
      <w:sz w:val="16"/>
      <w:lang w:val="it-IT" w:eastAsia="hi-IN" w:bidi="hi-IN"/>
    </w:rPr>
  </w:style>
  <w:style w:type="paragraph" w:customStyle="1" w:styleId="ECVNameField">
    <w:name w:val="_ECV_NameField"/>
    <w:basedOn w:val="ECVRightColumn"/>
    <w:rsid w:val="00106EAD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106EAD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106EAD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106EAD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106EAD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rsid w:val="00106EAD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it-IT" w:eastAsia="hi-IN" w:bidi="hi-IN"/>
    </w:rPr>
  </w:style>
  <w:style w:type="paragraph" w:customStyle="1" w:styleId="ECVSectionBullet">
    <w:name w:val="_ECV_SectionBullet"/>
    <w:basedOn w:val="ECVSectionDetails"/>
    <w:rsid w:val="00106EAD"/>
    <w:pPr>
      <w:spacing w:before="0"/>
    </w:pPr>
  </w:style>
  <w:style w:type="paragraph" w:customStyle="1" w:styleId="ECVDate">
    <w:name w:val="_ECV_Date"/>
    <w:basedOn w:val="ECVLeftHeading"/>
    <w:rsid w:val="00106EAD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106EAD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106EAD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106EAD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106EAD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e"/>
    <w:rsid w:val="00106EAD"/>
    <w:pPr>
      <w:widowControl w:val="0"/>
      <w:suppressAutoHyphens/>
      <w:autoSpaceDE w:val="0"/>
      <w:spacing w:line="100" w:lineRule="atLeast"/>
    </w:pPr>
    <w:rPr>
      <w:rFonts w:ascii="Arial" w:eastAsia="SimSun" w:hAnsi="Arial" w:cs="Mangal"/>
      <w:color w:val="0E4194"/>
      <w:spacing w:val="-6"/>
      <w:kern w:val="1"/>
      <w:sz w:val="15"/>
      <w:lang w:val="it-IT" w:eastAsia="hi-IN" w:bidi="hi-IN"/>
    </w:rPr>
  </w:style>
  <w:style w:type="paragraph" w:customStyle="1" w:styleId="ECVText">
    <w:name w:val="_ECV_Text"/>
    <w:basedOn w:val="Corpotesto"/>
    <w:rsid w:val="00106EAD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lang w:val="it-IT" w:eastAsia="hi-IN" w:bidi="hi-IN"/>
    </w:rPr>
  </w:style>
  <w:style w:type="paragraph" w:customStyle="1" w:styleId="ECVLanguageName">
    <w:name w:val="_ECV_LanguageName"/>
    <w:basedOn w:val="Normale"/>
    <w:rsid w:val="00106EAD"/>
    <w:pPr>
      <w:widowControl w:val="0"/>
      <w:suppressLineNumbers/>
      <w:suppressAutoHyphens/>
      <w:spacing w:line="100" w:lineRule="atLeast"/>
      <w:ind w:right="283"/>
      <w:jc w:val="right"/>
    </w:pPr>
    <w:rPr>
      <w:rFonts w:ascii="Arial" w:eastAsia="SimSun" w:hAnsi="Arial" w:cs="Mangal"/>
      <w:color w:val="3F3A38"/>
      <w:spacing w:val="-6"/>
      <w:kern w:val="1"/>
      <w:sz w:val="18"/>
      <w:lang w:val="it-IT" w:eastAsia="hi-IN" w:bidi="hi-IN"/>
    </w:rPr>
  </w:style>
  <w:style w:type="paragraph" w:customStyle="1" w:styleId="ECVPersonalInfoHeading">
    <w:name w:val="_ECV_PersonalInfoHeading"/>
    <w:basedOn w:val="ECVLeftHeading"/>
    <w:rsid w:val="00106EAD"/>
    <w:pPr>
      <w:spacing w:before="57"/>
    </w:pPr>
  </w:style>
  <w:style w:type="paragraph" w:customStyle="1" w:styleId="ECVGenderRow">
    <w:name w:val="_ECV_GenderRow"/>
    <w:basedOn w:val="Normale"/>
    <w:rsid w:val="00106EAD"/>
    <w:pPr>
      <w:widowControl w:val="0"/>
      <w:suppressAutoHyphens/>
      <w:spacing w:before="85"/>
    </w:pPr>
    <w:rPr>
      <w:rFonts w:ascii="Arial" w:eastAsia="SimSun" w:hAnsi="Arial" w:cs="Mangal"/>
      <w:color w:val="1593CB"/>
      <w:spacing w:val="-6"/>
      <w:kern w:val="1"/>
      <w:sz w:val="16"/>
      <w:lang w:val="it-IT" w:eastAsia="hi-IN" w:bidi="hi-IN"/>
    </w:rPr>
  </w:style>
  <w:style w:type="paragraph" w:customStyle="1" w:styleId="ECVBusinessSectorRow">
    <w:name w:val="_ECV_BusinessSectorRow"/>
    <w:basedOn w:val="Normale"/>
    <w:rsid w:val="00106EAD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lang w:val="it-IT" w:eastAsia="hi-IN" w:bidi="hi-IN"/>
    </w:rPr>
  </w:style>
  <w:style w:type="paragraph" w:customStyle="1" w:styleId="ECVBlueBox">
    <w:name w:val="_ECV_BlueBox"/>
    <w:basedOn w:val="Normale"/>
    <w:rsid w:val="00106EAD"/>
    <w:pPr>
      <w:widowControl w:val="0"/>
      <w:suppressLineNumbers/>
      <w:suppressAutoHyphens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it-IT" w:eastAsia="hi-IN" w:bidi="hi-IN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106EA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106EAD"/>
    <w:rPr>
      <w:rFonts w:ascii="Verdana" w:hAnsi="Verdana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608E"/>
    <w:rPr>
      <w:rFonts w:asciiTheme="majorHAnsi" w:eastAsiaTheme="majorEastAsia" w:hAnsiTheme="majorHAnsi" w:cstheme="majorBidi"/>
      <w:color w:val="4B2F99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608E"/>
    <w:rPr>
      <w:rFonts w:asciiTheme="majorHAnsi" w:eastAsiaTheme="majorEastAsia" w:hAnsiTheme="majorHAnsi" w:cstheme="majorBidi"/>
      <w:color w:val="311F65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608E"/>
    <w:rPr>
      <w:rFonts w:asciiTheme="majorHAnsi" w:eastAsiaTheme="majorEastAsia" w:hAnsiTheme="majorHAnsi" w:cstheme="majorBidi"/>
      <w:i/>
      <w:iCs/>
      <w:color w:val="4B2F99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F608E"/>
    <w:rPr>
      <w:rFonts w:asciiTheme="majorHAnsi" w:eastAsiaTheme="majorEastAsia" w:hAnsiTheme="majorHAnsi" w:cstheme="majorBidi"/>
      <w:color w:val="4B2F99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F608E"/>
    <w:rPr>
      <w:rFonts w:asciiTheme="majorHAnsi" w:eastAsiaTheme="majorEastAsia" w:hAnsiTheme="majorHAnsi" w:cstheme="majorBidi"/>
      <w:color w:val="311F65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FF608E"/>
    <w:rPr>
      <w:rFonts w:asciiTheme="majorHAnsi" w:eastAsiaTheme="majorEastAsia" w:hAnsiTheme="majorHAnsi" w:cstheme="majorBidi"/>
      <w:i/>
      <w:iCs/>
      <w:color w:val="311F65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FF60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FF60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europass.cedefop.europa.eu/it/resources/european-language-levels-cefr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riG\Desktop\Letterhead%20template%20Rest%20of%20World.dotx" TargetMode="External"/></Relationships>
</file>

<file path=word/theme/theme1.xml><?xml version="1.0" encoding="utf-8"?>
<a:theme xmlns:a="http://schemas.openxmlformats.org/drawingml/2006/main" name="Thème Office">
  <a:themeElements>
    <a:clrScheme name="Benutzerdefiniert 3">
      <a:dk1>
        <a:sysClr val="windowText" lastClr="000000"/>
      </a:dk1>
      <a:lt1>
        <a:sysClr val="window" lastClr="FFFFFF"/>
      </a:lt1>
      <a:dk2>
        <a:srgbClr val="0C0814"/>
      </a:dk2>
      <a:lt2>
        <a:srgbClr val="E2E2E2"/>
      </a:lt2>
      <a:accent1>
        <a:srgbClr val="6846C6"/>
      </a:accent1>
      <a:accent2>
        <a:srgbClr val="805CE5"/>
      </a:accent2>
      <a:accent3>
        <a:srgbClr val="23B3D9"/>
      </a:accent3>
      <a:accent4>
        <a:srgbClr val="4BCCB9"/>
      </a:accent4>
      <a:accent5>
        <a:srgbClr val="BC22BF"/>
      </a:accent5>
      <a:accent6>
        <a:srgbClr val="EC6F62"/>
      </a:accent6>
      <a:hlink>
        <a:srgbClr val="6846C6"/>
      </a:hlink>
      <a:folHlink>
        <a:srgbClr val="23B3D9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95a9ec-6bbb-4d42-ab5c-f50df44b400d" xsi:nil="true"/>
    <lcf76f155ced4ddcb4097134ff3c332f xmlns="20c19610-f7fd-4f31-a7e4-cf3cc99a6fc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80762BB978D4796D4AF5D90F48174" ma:contentTypeVersion="17" ma:contentTypeDescription="Creare un nuovo documento." ma:contentTypeScope="" ma:versionID="1f9e0935169a9fb2fbae5a46b38392e0">
  <xsd:schema xmlns:xsd="http://www.w3.org/2001/XMLSchema" xmlns:xs="http://www.w3.org/2001/XMLSchema" xmlns:p="http://schemas.microsoft.com/office/2006/metadata/properties" xmlns:ns2="20c19610-f7fd-4f31-a7e4-cf3cc99a6fcb" xmlns:ns3="0195a9ec-6bbb-4d42-ab5c-f50df44b400d" targetNamespace="http://schemas.microsoft.com/office/2006/metadata/properties" ma:root="true" ma:fieldsID="4398363c813118f8b0832035df19eec1" ns2:_="" ns3:_="">
    <xsd:import namespace="20c19610-f7fd-4f31-a7e4-cf3cc99a6fcb"/>
    <xsd:import namespace="0195a9ec-6bbb-4d42-ab5c-f50df44b40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9610-f7fd-4f31-a7e4-cf3cc99a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0f32f23c-5c91-40b9-9324-876de3d53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5a9ec-6bbb-4d42-ab5c-f50df44b40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9064147-124b-4b58-a607-69cd02d1675a}" ma:internalName="TaxCatchAll" ma:showField="CatchAllData" ma:web="0195a9ec-6bbb-4d42-ab5c-f50df44b40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FC500-DC15-4521-B226-F448DD2BA3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7AEC-CC55-42A3-BDAB-BC3BB67DB5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8A08F3-C74A-47E0-A3CC-E1C5E9E55FEC}">
  <ds:schemaRefs>
    <ds:schemaRef ds:uri="http://schemas.microsoft.com/office/2006/metadata/properties"/>
    <ds:schemaRef ds:uri="http://schemas.microsoft.com/office/infopath/2007/PartnerControls"/>
    <ds:schemaRef ds:uri="0195a9ec-6bbb-4d42-ab5c-f50df44b400d"/>
    <ds:schemaRef ds:uri="20c19610-f7fd-4f31-a7e4-cf3cc99a6fcb"/>
  </ds:schemaRefs>
</ds:datastoreItem>
</file>

<file path=customXml/itemProps4.xml><?xml version="1.0" encoding="utf-8"?>
<ds:datastoreItem xmlns:ds="http://schemas.openxmlformats.org/officeDocument/2006/customXml" ds:itemID="{F2241C5B-F72E-4E3B-B819-90CA31BFD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19610-f7fd-4f31-a7e4-cf3cc99a6fcb"/>
    <ds:schemaRef ds:uri="0195a9ec-6bbb-4d42-ab5c-f50df44b40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 Rest of World.dotx</Template>
  <TotalTime>79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Ferri</dc:creator>
  <cp:keywords/>
  <dc:description/>
  <cp:lastModifiedBy>Stefano Pizzacalla</cp:lastModifiedBy>
  <cp:revision>35</cp:revision>
  <cp:lastPrinted>2019-04-03T09:28:00Z</cp:lastPrinted>
  <dcterms:created xsi:type="dcterms:W3CDTF">2025-01-31T12:03:00Z</dcterms:created>
  <dcterms:modified xsi:type="dcterms:W3CDTF">2025-07-22T13:26:00Z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0x0101005FC80762BB978D4796D4AF5D90F48174</vt:lpwstr>
  </property>
</Properties>
</file>